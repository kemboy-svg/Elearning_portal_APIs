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72671" w:rsidP="00A72671" w:rsidRDefault="00A72671" w14:paraId="6F88A895" w14:textId="38A46668">
      <w:r>
        <w:t xml:space="preserve">CAUSES OF POOR PERFORMANCE </w:t>
      </w:r>
      <w:r w:rsidR="009F628C">
        <w:t>OF STUDENTS</w:t>
      </w:r>
      <w:r>
        <w:t xml:space="preserve"> IN ENGLISH LANGUAGE IN KENYAN</w:t>
      </w:r>
    </w:p>
    <w:p w:rsidR="00A72671" w:rsidP="00A72671" w:rsidRDefault="009F628C" w14:paraId="68B83CB6" w14:textId="2A2F9479">
      <w:r>
        <w:t>SECONDARY</w:t>
      </w:r>
      <w:r w:rsidR="00A72671">
        <w:t xml:space="preserve"> SCHOOLS: A CASE STUDY OF </w:t>
      </w:r>
      <w:r w:rsidR="00014BAF">
        <w:t>CHESOEN</w:t>
      </w:r>
      <w:r w:rsidR="00A72671">
        <w:t xml:space="preserve"> ZONE, </w:t>
      </w:r>
      <w:r w:rsidR="000B1D0E">
        <w:t xml:space="preserve">BOMET CENTRAL </w:t>
      </w:r>
    </w:p>
    <w:p w:rsidR="00A72671" w:rsidP="00A72671" w:rsidRDefault="00B531C3" w14:paraId="7EFDF133" w14:textId="3DBFC674">
      <w:r>
        <w:t>CONSTITUENCY</w:t>
      </w:r>
      <w:r w:rsidR="00A72671">
        <w:t xml:space="preserve"> -</w:t>
      </w:r>
      <w:r w:rsidR="008137F6">
        <w:t xml:space="preserve">BOMET COUNTY </w:t>
      </w:r>
      <w:r w:rsidR="00A72671">
        <w:t>KENYA</w:t>
      </w:r>
    </w:p>
    <w:p w:rsidR="00667F00" w:rsidP="00A72671" w:rsidRDefault="00667F00" w14:paraId="4E5C2609" w14:textId="77777777"/>
    <w:p w:rsidR="00667F00" w:rsidP="00A72671" w:rsidRDefault="00667F00" w14:paraId="71B7F1E9" w14:textId="77777777"/>
    <w:p w:rsidR="00667F00" w:rsidP="00A72671" w:rsidRDefault="00667F00" w14:paraId="7EA1C674" w14:textId="77777777"/>
    <w:p w:rsidR="00A72671" w:rsidP="00A72671" w:rsidRDefault="00A72671" w14:paraId="6F1B1E9F" w14:textId="38C87E4B">
      <w:r>
        <w:t>BY:</w:t>
      </w:r>
    </w:p>
    <w:p w:rsidR="00A72671" w:rsidP="00A72671" w:rsidRDefault="00A72671" w14:paraId="7E72A594" w14:textId="20775BED">
      <w:r w:rsidR="12CE7885">
        <w:rPr/>
        <w:t>KIPROTICH KIBET PHILEMON</w:t>
      </w:r>
    </w:p>
    <w:p w:rsidR="00A72671" w:rsidP="00A72671" w:rsidRDefault="00A72671" w14:paraId="0F472DA8" w14:textId="1CE0F92A">
      <w:r w:rsidR="1A8BAC4B">
        <w:rPr/>
        <w:t>EB0</w:t>
      </w:r>
      <w:r w:rsidR="5EB41DEB">
        <w:rPr/>
        <w:t>5</w:t>
      </w:r>
      <w:r w:rsidR="1A8BAC4B">
        <w:rPr/>
        <w:t>/</w:t>
      </w:r>
      <w:r w:rsidR="5DA03823">
        <w:rPr/>
        <w:t>SR/MN/1</w:t>
      </w:r>
      <w:r w:rsidR="717ED2F7">
        <w:rPr/>
        <w:t>3399</w:t>
      </w:r>
      <w:r w:rsidR="5DA03823">
        <w:rPr/>
        <w:t>/2020</w:t>
      </w:r>
    </w:p>
    <w:p w:rsidR="005266C3" w:rsidP="00A72671" w:rsidRDefault="005266C3" w14:paraId="5BA24A1F" w14:textId="7C0276C0"/>
    <w:p w:rsidR="005266C3" w:rsidP="00A72671" w:rsidRDefault="005266C3" w14:paraId="0592AEBF" w14:textId="674686C3"/>
    <w:p w:rsidR="005266C3" w:rsidP="00A72671" w:rsidRDefault="005266C3" w14:paraId="17ACDB95" w14:textId="77777777"/>
    <w:p w:rsidR="00A72671" w:rsidP="00A72671" w:rsidRDefault="00A72671" w14:paraId="377CE809" w14:textId="60364A86">
      <w:r>
        <w:t xml:space="preserve">A RESEARCH </w:t>
      </w:r>
      <w:r w:rsidR="00C62FB5">
        <w:t>PROJECT</w:t>
      </w:r>
      <w:r>
        <w:t xml:space="preserve"> SUBMITTED TO </w:t>
      </w:r>
      <w:r w:rsidR="00D24F3E">
        <w:t>THE SCHOOL OF EDUCATION</w:t>
      </w:r>
      <w:r w:rsidR="00830545">
        <w:t xml:space="preserve"> </w:t>
      </w:r>
      <w:r>
        <w:t xml:space="preserve">  IN PARTIAL FULFILMENT FOR THE</w:t>
      </w:r>
    </w:p>
    <w:p w:rsidR="00A72671" w:rsidP="00A72671" w:rsidRDefault="00A72671" w14:paraId="4DDE6814" w14:textId="77777777">
      <w:r>
        <w:t>REQUIREMENT FOR THE AW ARD OF DEGREE OF BACHELOR OF</w:t>
      </w:r>
    </w:p>
    <w:p w:rsidR="00A72671" w:rsidP="00A72671" w:rsidRDefault="00993522" w14:paraId="366DD1A1" w14:textId="2E0D8774">
      <w:r>
        <w:t xml:space="preserve">EDUCATION </w:t>
      </w:r>
      <w:r w:rsidR="00BB1C85">
        <w:t xml:space="preserve">(ARTS) </w:t>
      </w:r>
      <w:r w:rsidR="00A72671">
        <w:t xml:space="preserve"> OF </w:t>
      </w:r>
      <w:r w:rsidR="00830545">
        <w:t xml:space="preserve">MAASAI MARA </w:t>
      </w:r>
    </w:p>
    <w:p w:rsidR="0036509F" w:rsidP="00A72671" w:rsidRDefault="0036509F" w14:paraId="269B58EF" w14:textId="77777777">
      <w:r>
        <w:t>UNIVERSITY</w:t>
      </w:r>
    </w:p>
    <w:p w:rsidR="0036509F" w:rsidP="00A72671" w:rsidRDefault="0036509F" w14:paraId="30AF9554" w14:textId="3FBE74D4"/>
    <w:p w:rsidR="0036509F" w:rsidP="00A72671" w:rsidRDefault="0036509F" w14:paraId="07086F5C" w14:textId="77777777"/>
    <w:p w:rsidR="0036509F" w:rsidP="00A72671" w:rsidRDefault="0036509F" w14:paraId="3CB325D0" w14:textId="77777777"/>
    <w:p w:rsidR="00E94641" w:rsidRDefault="00C96F6E" w14:paraId="346964D5" w14:textId="4B2B62E4">
      <w:r>
        <w:t>APRIL</w:t>
      </w:r>
      <w:r w:rsidR="00A72671">
        <w:t xml:space="preserve"> 20</w:t>
      </w:r>
      <w:r>
        <w:t>23</w:t>
      </w:r>
    </w:p>
    <w:p w:rsidR="00B53FB7" w:rsidRDefault="00B53FB7" w14:paraId="4F76A799" w14:textId="77777777">
      <w:pPr>
        <w:sectPr w:rsidR="00B53FB7">
          <w:headerReference w:type="even" r:id="rId8"/>
          <w:headerReference w:type="default" r:id="rId9"/>
          <w:footerReference w:type="even" r:id="rId10"/>
          <w:footerReference w:type="default" r:id="rId11"/>
          <w:headerReference w:type="first" r:id="rId12"/>
          <w:footerReference w:type="first" r:id="rId13"/>
          <w:pgSz w:w="12240" w:h="15840" w:orient="portrait"/>
          <w:pgMar w:top="1440" w:right="1440" w:bottom="1440" w:left="1440" w:header="720" w:footer="720" w:gutter="0"/>
          <w:cols w:space="720"/>
          <w:docGrid w:linePitch="360"/>
        </w:sectPr>
      </w:pPr>
    </w:p>
    <w:p w:rsidR="00ED3F19" w:rsidRDefault="00ED3F19" w14:paraId="7B9399D4" w14:textId="0628349A"/>
    <w:p w:rsidR="000566F7" w:rsidRDefault="000566F7" w14:paraId="58364FBF" w14:textId="77777777">
      <w:r>
        <w:t>DECLARATION</w:t>
      </w:r>
    </w:p>
    <w:p w:rsidR="000566F7" w:rsidRDefault="000566F7" w14:paraId="369E2E79" w14:textId="77777777">
      <w:r>
        <w:t>I hereby declare that this work is a result of my own effort and has never been submitted</w:t>
      </w:r>
    </w:p>
    <w:p w:rsidR="000566F7" w:rsidRDefault="000566F7" w14:paraId="6D69BADC" w14:textId="27114EBF">
      <w:r>
        <w:t>For any award in any other university or institution of higher learning.</w:t>
      </w:r>
    </w:p>
    <w:p w:rsidR="000566F7" w:rsidRDefault="000566F7" w14:paraId="0C328123" w14:textId="7DADAC20">
      <w:r>
        <w:t>Signature .. ……………….. .</w:t>
      </w:r>
    </w:p>
    <w:p w:rsidR="000566F7" w:rsidRDefault="00B95C1E" w14:paraId="0890CEE5" w14:textId="58BA1987">
      <w:r w:rsidR="4AAE62FD">
        <w:rPr/>
        <w:t>Kiprotich Kibet Philemon</w:t>
      </w:r>
      <w:r w:rsidR="2D3B3D55">
        <w:rPr/>
        <w:t xml:space="preserve"> </w:t>
      </w:r>
    </w:p>
    <w:p w:rsidR="008A64B8" w:rsidRDefault="000566F7" w14:paraId="3AD69764" w14:textId="77777777">
      <w:r>
        <w:t>Date: …..  …………………. ..</w:t>
      </w:r>
    </w:p>
    <w:p w:rsidR="008A64B8" w:rsidRDefault="00734725" w14:paraId="5B1D1C22" w14:textId="12DB8815">
      <w:r>
        <w:t xml:space="preserve">Submitted with my approval </w:t>
      </w:r>
      <w:r w:rsidR="00D358A0">
        <w:t>of the university supervisor</w:t>
      </w:r>
    </w:p>
    <w:p w:rsidR="00D358A0" w:rsidRDefault="00D358A0" w14:paraId="36D9932E" w14:textId="26FC3B81">
      <w:r w:rsidR="5482E46C">
        <w:rPr/>
        <w:t>Dr. Elizabeth Asewe</w:t>
      </w:r>
    </w:p>
    <w:p w:rsidR="00305C28" w:rsidRDefault="00305C28" w14:paraId="6AF76959" w14:textId="4B9DB77F">
      <w:r>
        <w:t xml:space="preserve">Signature……………….. </w:t>
      </w:r>
      <w:r w:rsidR="005A2A29">
        <w:t>Date…………………….</w:t>
      </w:r>
    </w:p>
    <w:p w:rsidR="00305C28" w:rsidRDefault="00AC1B92" w14:paraId="309162E2" w14:textId="7DDBE86F">
      <w:r>
        <w:t>MAASAI MARA UNIVERSITY</w:t>
      </w:r>
    </w:p>
    <w:p w:rsidR="00AC1B92" w:rsidRDefault="00AC1B92" w14:paraId="7870DE3C" w14:textId="0C739DD9">
      <w:r>
        <w:t xml:space="preserve">SCHOOL OF EDUCATION </w:t>
      </w:r>
    </w:p>
    <w:p w:rsidR="008A64B8" w:rsidRDefault="008A64B8" w14:paraId="085F14B5" w14:textId="548B5323"/>
    <w:p w:rsidR="008A64B8" w:rsidRDefault="008A64B8" w14:paraId="10DCF488" w14:textId="0401D5D0"/>
    <w:p w:rsidR="00D8609D" w:rsidRDefault="00D8609D" w14:paraId="5574485B" w14:textId="70A76093"/>
    <w:p w:rsidR="00C35DBD" w:rsidRDefault="00C35DBD" w14:paraId="61A6F692" w14:textId="77777777"/>
    <w:p w:rsidR="00C35DBD" w:rsidRDefault="00C35DBD" w14:paraId="1AA40450" w14:textId="77777777"/>
    <w:p w:rsidR="00C35DBD" w:rsidRDefault="00C35DBD" w14:paraId="1FA8FD9F" w14:textId="77777777"/>
    <w:p w:rsidR="00C35DBD" w:rsidRDefault="00C35DBD" w14:paraId="44BD0741" w14:textId="77777777"/>
    <w:p w:rsidR="00C35DBD" w:rsidRDefault="00C35DBD" w14:paraId="0D4CA291" w14:textId="77777777"/>
    <w:p w:rsidR="00C35DBD" w:rsidRDefault="00C35DBD" w14:paraId="739FC981" w14:textId="77777777"/>
    <w:p w:rsidR="00C35DBD" w:rsidRDefault="00C35DBD" w14:paraId="773DC767" w14:textId="77777777"/>
    <w:p w:rsidR="00C35DBD" w:rsidRDefault="00C35DBD" w14:paraId="60316529" w14:textId="77777777"/>
    <w:p w:rsidR="00C35DBD" w:rsidRDefault="00C35DBD" w14:paraId="1FBD0733" w14:textId="77777777"/>
    <w:p w:rsidR="00D8609D" w:rsidRDefault="00253EAC" w14:paraId="6030EAE6" w14:textId="6202C7EF">
      <w:r>
        <w:t>Acknowledgement</w:t>
      </w:r>
    </w:p>
    <w:p w:rsidR="001514B5" w:rsidRDefault="001514B5" w14:paraId="0C1117B6" w14:textId="77777777">
      <w:r>
        <w:t>To God I am so grateful for His provision and grace that enabled me to accomplish this</w:t>
      </w:r>
    </w:p>
    <w:p w:rsidR="001514B5" w:rsidRDefault="001514B5" w14:paraId="7D298AC7" w14:textId="7085B2F1">
      <w:r w:rsidR="7802597B">
        <w:rPr/>
        <w:t xml:space="preserve">Work. My special thanks go to my supervisor </w:t>
      </w:r>
      <w:r w:rsidR="603938FD">
        <w:rPr/>
        <w:t xml:space="preserve">Dr. Elizabeth </w:t>
      </w:r>
      <w:r w:rsidR="603938FD">
        <w:rPr/>
        <w:t>Asewe</w:t>
      </w:r>
      <w:r w:rsidR="7802597B">
        <w:rPr/>
        <w:t xml:space="preserve"> for</w:t>
      </w:r>
      <w:r w:rsidR="7802597B">
        <w:rPr/>
        <w:t xml:space="preserve"> his immense intellectual guidance and contribution</w:t>
      </w:r>
      <w:r w:rsidR="7802597B">
        <w:rPr/>
        <w:t xml:space="preserve">. I cannot forget to express my thanks to my siblings, </w:t>
      </w:r>
      <w:r w:rsidR="3040A849">
        <w:rPr/>
        <w:t xml:space="preserve">Dan, </w:t>
      </w:r>
      <w:r w:rsidR="3040A849">
        <w:rPr/>
        <w:t>Brenda</w:t>
      </w:r>
      <w:r w:rsidR="3040A849">
        <w:rPr/>
        <w:t xml:space="preserve"> and Tyrell</w:t>
      </w:r>
      <w:r w:rsidR="7802597B">
        <w:rPr/>
        <w:t xml:space="preserve">. I am also grateful to my roommate </w:t>
      </w:r>
      <w:r w:rsidR="7802597B">
        <w:rPr/>
        <w:t>Amos  for</w:t>
      </w:r>
      <w:r w:rsidR="7802597B">
        <w:rPr/>
        <w:t xml:space="preserve"> his patience and encouragement. Members of the</w:t>
      </w:r>
      <w:r w:rsidR="38F7BF3B">
        <w:rPr/>
        <w:t xml:space="preserve"> </w:t>
      </w:r>
      <w:r w:rsidR="7802597B">
        <w:rPr/>
        <w:t xml:space="preserve">Department of Curriculum and Instruction and Maasai Mara </w:t>
      </w:r>
      <w:r w:rsidR="7802597B">
        <w:rPr/>
        <w:t>university  at</w:t>
      </w:r>
      <w:r w:rsidR="7802597B">
        <w:rPr/>
        <w:t xml:space="preserve"> large cannot go without appreciation. Lastly to </w:t>
      </w:r>
      <w:r w:rsidR="6F79DBF3">
        <w:rPr/>
        <w:t>my lovely parents</w:t>
      </w:r>
      <w:r w:rsidR="7802597B">
        <w:rPr/>
        <w:t xml:space="preserve"> </w:t>
      </w:r>
      <w:r w:rsidR="56FD501F">
        <w:rPr/>
        <w:t xml:space="preserve">Sheryl and </w:t>
      </w:r>
      <w:r w:rsidR="56FD501F">
        <w:rPr/>
        <w:t>Raymond</w:t>
      </w:r>
      <w:r w:rsidR="7802597B">
        <w:rPr/>
        <w:t xml:space="preserve">  whose</w:t>
      </w:r>
    </w:p>
    <w:p w:rsidR="001514B5" w:rsidRDefault="001514B5" w14:paraId="3DBDEE80" w14:textId="0811FBA5">
      <w:r>
        <w:t>encouragement ,love and support kept me focused throughout this journey, I appreciate you all. May God</w:t>
      </w:r>
    </w:p>
    <w:p w:rsidR="001514B5" w:rsidRDefault="001514B5" w14:paraId="3A73883B" w14:textId="2D204355">
      <w:r w:rsidR="7802597B">
        <w:rPr/>
        <w:t>Bless you.</w:t>
      </w:r>
    </w:p>
    <w:p w:rsidR="4781A32E" w:rsidP="4781A32E" w:rsidRDefault="4781A32E" w14:paraId="1BD2EEF0" w14:textId="63CF14EF">
      <w:pPr>
        <w:pStyle w:val="Normal"/>
      </w:pPr>
    </w:p>
    <w:p w:rsidR="4781A32E" w:rsidP="4781A32E" w:rsidRDefault="4781A32E" w14:paraId="3C30EDA6" w14:textId="55700257">
      <w:pPr>
        <w:pStyle w:val="Normal"/>
      </w:pPr>
    </w:p>
    <w:p w:rsidR="00D8609D" w:rsidRDefault="00D8609D" w14:paraId="752160EE" w14:textId="77777777"/>
    <w:p w:rsidR="00D8609D" w:rsidRDefault="00D8609D" w14:paraId="48200FCB" w14:textId="1AC33074"/>
    <w:p w:rsidR="00D8609D" w:rsidRDefault="00D8609D" w14:paraId="4D268730" w14:textId="3E2AC2C6"/>
    <w:p w:rsidR="00D8609D" w:rsidRDefault="00D8609D" w14:paraId="097EF163" w14:textId="76074267"/>
    <w:p w:rsidR="00D8609D" w:rsidRDefault="00D8609D" w14:paraId="0F8B5E02" w14:textId="21FEC3C1"/>
    <w:p w:rsidR="00D8609D" w:rsidRDefault="00D8609D" w14:paraId="45A8789D" w14:textId="77BC8F84"/>
    <w:p w:rsidR="00D8609D" w:rsidRDefault="00D8609D" w14:paraId="17DAAA00" w14:textId="44F5EF70"/>
    <w:p w:rsidR="00D8609D" w:rsidRDefault="00D8609D" w14:paraId="29EF7A66" w14:textId="3703541E"/>
    <w:p w:rsidR="00D8609D" w:rsidRDefault="00D8609D" w14:paraId="15BEDB51" w14:textId="6A97715B"/>
    <w:p w:rsidR="00D8609D" w:rsidRDefault="00D8609D" w14:paraId="4EE4A938" w14:textId="76374414"/>
    <w:p w:rsidR="00D8609D" w:rsidRDefault="00D8609D" w14:paraId="413BADD9" w14:textId="77777777"/>
    <w:p w:rsidR="00A12E80" w:rsidP="00D8609D" w:rsidRDefault="00A12E80" w14:paraId="661318B8" w14:textId="77777777"/>
    <w:p w:rsidR="00A12E80" w:rsidP="00D8609D" w:rsidRDefault="009C1FA7" w14:paraId="1F6315F0" w14:textId="758E5E71">
      <w:pPr>
        <w:rPr>
          <w:b/>
          <w:bCs/>
        </w:rPr>
      </w:pPr>
      <w:r>
        <w:rPr>
          <w:b/>
          <w:bCs/>
        </w:rPr>
        <w:t>DEDICATION</w:t>
      </w:r>
    </w:p>
    <w:p w:rsidRPr="00A15A14" w:rsidR="009C1FA7" w:rsidP="00D8609D" w:rsidRDefault="009C1FA7" w14:paraId="71CA1B8B" w14:textId="77777777"/>
    <w:p w:rsidR="00A12E80" w:rsidP="00D8609D" w:rsidRDefault="00EA1337" w14:paraId="2CD2399E" w14:textId="3061E0B0">
      <w:r>
        <w:t xml:space="preserve">To my parents, my siblings, friends, students </w:t>
      </w:r>
      <w:r w:rsidR="001F2223">
        <w:t>and my future children.</w:t>
      </w:r>
    </w:p>
    <w:p w:rsidR="00A12E80" w:rsidP="00D8609D" w:rsidRDefault="00A12E80" w14:paraId="4FAB4048" w14:textId="77777777"/>
    <w:p w:rsidR="00A12E80" w:rsidP="00D8609D" w:rsidRDefault="00A12E80" w14:paraId="2EF5D33A" w14:textId="77777777"/>
    <w:p w:rsidR="00A12E80" w:rsidP="00D8609D" w:rsidRDefault="00A12E80" w14:paraId="6A96A85A" w14:textId="77777777"/>
    <w:p w:rsidR="00A12E80" w:rsidP="00D8609D" w:rsidRDefault="00A12E80" w14:paraId="23350C7D" w14:textId="77777777"/>
    <w:p w:rsidR="00A12E80" w:rsidP="00D8609D" w:rsidRDefault="00A12E80" w14:paraId="66418C2A" w14:textId="77777777"/>
    <w:p w:rsidR="00383601" w:rsidP="00D8609D" w:rsidRDefault="00383601" w14:paraId="6DF88E8F" w14:textId="77777777"/>
    <w:p w:rsidR="00383601" w:rsidP="00D8609D" w:rsidRDefault="00383601" w14:paraId="5A17A9AE" w14:textId="77777777"/>
    <w:p w:rsidR="00383601" w:rsidP="00D8609D" w:rsidRDefault="00383601" w14:paraId="0D0F7380" w14:textId="77777777"/>
    <w:p w:rsidR="00383601" w:rsidP="00D8609D" w:rsidRDefault="00383601" w14:paraId="252A2808" w14:textId="77777777"/>
    <w:p w:rsidR="00383601" w:rsidP="00D8609D" w:rsidRDefault="00383601" w14:paraId="2806D395" w14:textId="77777777"/>
    <w:p w:rsidR="00383601" w:rsidP="00D8609D" w:rsidRDefault="00383601" w14:paraId="0FFE6B7B" w14:textId="77777777"/>
    <w:p w:rsidR="00383601" w:rsidP="00D8609D" w:rsidRDefault="00383601" w14:paraId="4EE43FE9" w14:textId="77777777"/>
    <w:p w:rsidR="00383601" w:rsidP="00D8609D" w:rsidRDefault="00383601" w14:paraId="0555E83A" w14:textId="77777777"/>
    <w:p w:rsidR="00383601" w:rsidP="00D8609D" w:rsidRDefault="00383601" w14:paraId="51A2DDBD" w14:textId="77777777"/>
    <w:p w:rsidR="00383601" w:rsidP="00D8609D" w:rsidRDefault="00383601" w14:paraId="52209914" w14:textId="77777777"/>
    <w:p w:rsidR="00383601" w:rsidP="00D8609D" w:rsidRDefault="00383601" w14:paraId="0189A5F6" w14:textId="77777777"/>
    <w:p w:rsidR="00383601" w:rsidP="00D8609D" w:rsidRDefault="00383601" w14:paraId="4774C181" w14:textId="77777777"/>
    <w:p w:rsidR="00383601" w:rsidP="00D8609D" w:rsidRDefault="00383601" w14:paraId="06A5F342" w14:textId="77777777"/>
    <w:p w:rsidR="00383601" w:rsidP="00D8609D" w:rsidRDefault="00383601" w14:paraId="56479B9F" w14:textId="77777777"/>
    <w:p w:rsidR="00383601" w:rsidP="00D8609D" w:rsidRDefault="00383601" w14:paraId="2CA0D107" w14:textId="77777777"/>
    <w:p w:rsidR="00383601" w:rsidP="00D8609D" w:rsidRDefault="00383601" w14:paraId="2CECE53F" w14:textId="142A0F7C">
      <w:r>
        <w:t>ABSTRACT</w:t>
      </w:r>
    </w:p>
    <w:p w:rsidR="00383601" w:rsidP="00D8609D" w:rsidRDefault="00383601" w14:paraId="172372D0" w14:textId="77777777"/>
    <w:p w:rsidR="00383601" w:rsidP="00D8609D" w:rsidRDefault="00383601" w14:paraId="45F84FA2" w14:textId="77777777">
      <w:r>
        <w:t>This proposal will deal with the causes of poor performance of students in English language in Kenyan public secondary schools. The study will be conducted in fifteen selected secondary schools from 5 different sub locations covering urban, suburban and rural areas. This research proposal aims to identify the causes of poor performance in English language in secondary schools in Kenya and suggest possible solutions.</w:t>
      </w:r>
    </w:p>
    <w:p w:rsidR="00383601" w:rsidP="00D8609D" w:rsidRDefault="00383601" w14:paraId="6213CAEC" w14:textId="77777777"/>
    <w:p w:rsidR="00383601" w:rsidP="00D8609D" w:rsidRDefault="00383601" w14:paraId="2C5CAE1B" w14:textId="77777777">
      <w:r>
        <w:t>The study will utilize a descriptive survey research design and purposive sampling to collect data from selected secondary schools. Data will be collected through interviews and questionnaires. The collected data will be analyzed using thematic analysis to identify the different causes of poor performance in English language, their contribution to overall poor performance, and possible solutions to address the identified causes.</w:t>
      </w:r>
    </w:p>
    <w:p w:rsidR="00383601" w:rsidP="00D8609D" w:rsidRDefault="00383601" w14:paraId="7A900AA3" w14:textId="77777777"/>
    <w:p w:rsidR="00383601" w:rsidP="00D8609D" w:rsidRDefault="00383601" w14:paraId="02F4FE56" w14:textId="77777777"/>
    <w:p w:rsidR="00383601" w:rsidP="00D8609D" w:rsidRDefault="00383601" w14:paraId="0BCDEB1C" w14:textId="77777777"/>
    <w:p w:rsidR="00383601" w:rsidP="00D8609D" w:rsidRDefault="00383601" w14:paraId="75C137AF" w14:textId="77777777"/>
    <w:p w:rsidR="00A12E80" w:rsidP="00D8609D" w:rsidRDefault="00A12E80" w14:paraId="5ADF6360" w14:textId="307FD03C"/>
    <w:p w:rsidR="00383601" w:rsidP="00D8609D" w:rsidRDefault="00383601" w14:paraId="32646DB5" w14:textId="77777777"/>
    <w:p w:rsidR="00A12E80" w:rsidP="00D8609D" w:rsidRDefault="00A12E80" w14:paraId="22FD734F" w14:textId="77777777"/>
    <w:p w:rsidR="00A12E80" w:rsidP="00D8609D" w:rsidRDefault="00A12E80" w14:paraId="7C517227" w14:textId="77777777"/>
    <w:p w:rsidR="00A12E80" w:rsidP="00D8609D" w:rsidRDefault="00A12E80" w14:paraId="07F20A55" w14:textId="77777777"/>
    <w:p w:rsidR="00A12E80" w:rsidP="00D8609D" w:rsidRDefault="00A12E80" w14:paraId="1DC0261B" w14:textId="77777777"/>
    <w:p w:rsidR="00A12E80" w:rsidP="00D8609D" w:rsidRDefault="00A12E80" w14:paraId="7F19B3B0" w14:textId="77777777"/>
    <w:p w:rsidR="00D8609D" w:rsidP="00D8609D" w:rsidRDefault="00D8609D" w14:paraId="79F25280" w14:textId="6F8291A1">
      <w:r>
        <w:t>TABLE OF CONTENTS</w:t>
      </w:r>
    </w:p>
    <w:p w:rsidR="00D8609D" w:rsidP="00D8609D" w:rsidRDefault="00D8609D" w14:paraId="0F3131E2" w14:textId="12196544">
      <w:r>
        <w:t>DECLARATION ………………………………………</w:t>
      </w:r>
      <w:r w:rsidR="00543B65">
        <w:t>...</w:t>
      </w:r>
      <w:r>
        <w:t>………………………………………</w:t>
      </w:r>
      <w:r w:rsidR="008F4F04">
        <w:t>..</w:t>
      </w:r>
      <w:proofErr w:type="spellStart"/>
      <w:r w:rsidR="00ED4E8E">
        <w:t>i</w:t>
      </w:r>
      <w:proofErr w:type="spellEnd"/>
    </w:p>
    <w:p w:rsidR="009D7BD0" w:rsidP="00D8609D" w:rsidRDefault="002130FA" w14:paraId="753A694C" w14:textId="64420F9D">
      <w:r>
        <w:t>ACKNOWLEDGEMENT…………………………………</w:t>
      </w:r>
      <w:r w:rsidR="00543B65">
        <w:t>..</w:t>
      </w:r>
      <w:r>
        <w:t>…………………………………….</w:t>
      </w:r>
      <w:r w:rsidR="009D7BD0">
        <w:t>Ii</w:t>
      </w:r>
    </w:p>
    <w:p w:rsidR="009D7BD0" w:rsidP="00D8609D" w:rsidRDefault="006A690A" w14:paraId="5CE66E10" w14:textId="160DD34E">
      <w:r>
        <w:t>DEDICATION……………………………………</w:t>
      </w:r>
      <w:r w:rsidR="00543B65">
        <w:t>..</w:t>
      </w:r>
      <w:r>
        <w:t>…………,………………………………….</w:t>
      </w:r>
      <w:r w:rsidR="0063073B">
        <w:t>III</w:t>
      </w:r>
      <w:r w:rsidR="009D7BD0">
        <w:t xml:space="preserve"> </w:t>
      </w:r>
      <w:r w:rsidR="00BB3F1A">
        <w:t>ABSTRACT………………………………</w:t>
      </w:r>
      <w:r w:rsidR="00543B65">
        <w:t>.</w:t>
      </w:r>
      <w:r w:rsidR="00BB3F1A">
        <w:t>……………………………………………………iv</w:t>
      </w:r>
    </w:p>
    <w:p w:rsidR="00D8609D" w:rsidP="00D8609D" w:rsidRDefault="00D8609D" w14:paraId="6D536E89" w14:textId="3FF4A2CC">
      <w:r>
        <w:t>TABLE OF CONTENTS ……………………</w:t>
      </w:r>
      <w:r w:rsidR="008E1AA0">
        <w:t>...</w:t>
      </w:r>
      <w:r>
        <w:t xml:space="preserve">……………………………...………………… </w:t>
      </w:r>
      <w:r w:rsidR="00A459C7">
        <w:t>V</w:t>
      </w:r>
    </w:p>
    <w:p w:rsidR="00D8609D" w:rsidP="00D8609D" w:rsidRDefault="00D8609D" w14:paraId="34C469E4" w14:textId="7F2E7CA4">
      <w:r>
        <w:t xml:space="preserve">CHAPTER </w:t>
      </w:r>
      <w:r w:rsidR="008F4F04">
        <w:t>ONE: INTRODUCTION</w:t>
      </w:r>
      <w:r>
        <w:t xml:space="preserve"> ……………………………………………………</w:t>
      </w:r>
      <w:r w:rsidR="00D9491F">
        <w:t>......</w:t>
      </w:r>
      <w:r w:rsidR="00A52917">
        <w:t>.....</w:t>
      </w:r>
      <w:r w:rsidR="00D9491F">
        <w:t>..</w:t>
      </w:r>
      <w:r w:rsidR="00A52917">
        <w:t>1</w:t>
      </w:r>
    </w:p>
    <w:p w:rsidR="00B86013" w:rsidP="00D8609D" w:rsidRDefault="00B86013" w14:paraId="2F7626E9" w14:textId="6EAEDBC6">
      <w:r>
        <w:t>1.0 Background of the study……………………………………………………………</w:t>
      </w:r>
      <w:r w:rsidR="00A52917">
        <w:t>…</w:t>
      </w:r>
      <w:r>
        <w:t>………</w:t>
      </w:r>
      <w:r w:rsidR="00A52917">
        <w:t>1</w:t>
      </w:r>
    </w:p>
    <w:p w:rsidR="00A52917" w:rsidP="00D8609D" w:rsidRDefault="00B86013" w14:paraId="223E2DD4" w14:textId="7E563844">
      <w:r>
        <w:t>1.1 Statement of the problem……………………………………</w:t>
      </w:r>
      <w:r w:rsidR="006529B6">
        <w:t>.</w:t>
      </w:r>
      <w:r>
        <w:t>…………………………</w:t>
      </w:r>
      <w:r w:rsidR="00A52917">
        <w:t>….</w:t>
      </w:r>
      <w:r>
        <w:t xml:space="preserve">… </w:t>
      </w:r>
      <w:r w:rsidR="00A52917">
        <w:t>1</w:t>
      </w:r>
    </w:p>
    <w:p w:rsidR="00D8609D" w:rsidP="00D8609D" w:rsidRDefault="00B86013" w14:paraId="6E1F2DDC" w14:textId="05361910">
      <w:r>
        <w:t>1.2 Scope of the study………………………</w:t>
      </w:r>
      <w:r w:rsidR="00D8609D">
        <w:t>……………</w:t>
      </w:r>
      <w:r w:rsidR="005F6427">
        <w:t>...</w:t>
      </w:r>
      <w:r w:rsidR="00D8609D">
        <w:t>……………….</w:t>
      </w:r>
      <w:r w:rsidR="00A52917">
        <w:t>……………………. 2</w:t>
      </w:r>
    </w:p>
    <w:p w:rsidR="00B86013" w:rsidP="00D8609D" w:rsidRDefault="00B86013" w14:paraId="593A5BED" w14:textId="3D7A224B">
      <w:r>
        <w:t>1.3 Limitation of the study……………………………</w:t>
      </w:r>
      <w:r w:rsidR="006529B6">
        <w:t>..</w:t>
      </w:r>
      <w:r>
        <w:t>………</w:t>
      </w:r>
      <w:r w:rsidR="00615BFC">
        <w:t>.</w:t>
      </w:r>
      <w:r>
        <w:t>…………………………………</w:t>
      </w:r>
      <w:r w:rsidR="006529B6">
        <w:t>2</w:t>
      </w:r>
    </w:p>
    <w:p w:rsidR="00B86013" w:rsidP="00D8609D" w:rsidRDefault="00B86013" w14:paraId="59DB5E66" w14:textId="5176AA94">
      <w:r>
        <w:t>1.4 Objective of the study……………………………</w:t>
      </w:r>
      <w:r w:rsidR="00615BFC">
        <w:t>...</w:t>
      </w:r>
      <w:r>
        <w:t>…………………………………………</w:t>
      </w:r>
      <w:r w:rsidR="00A52917">
        <w:t>.2</w:t>
      </w:r>
    </w:p>
    <w:p w:rsidR="00B86013" w:rsidP="00D8609D" w:rsidRDefault="00B86013" w14:paraId="3E1567B8" w14:textId="756E2899">
      <w:r>
        <w:t>1.5 Research questions…………………………</w:t>
      </w:r>
      <w:r w:rsidR="00615BFC">
        <w:t>…</w:t>
      </w:r>
      <w:r>
        <w:t>……………………………………………</w:t>
      </w:r>
      <w:r w:rsidR="00A52917">
        <w:t>.</w:t>
      </w:r>
      <w:r>
        <w:t>…</w:t>
      </w:r>
      <w:r w:rsidR="00A52917">
        <w:t>3</w:t>
      </w:r>
    </w:p>
    <w:p w:rsidR="00B86013" w:rsidP="00D8609D" w:rsidRDefault="00B86013" w14:paraId="46F8472D" w14:textId="209FC0C7">
      <w:r>
        <w:t>1.6 Significance of the study…………………………………………</w:t>
      </w:r>
      <w:r w:rsidR="00615BFC">
        <w:t>.</w:t>
      </w:r>
      <w:r w:rsidR="00117E2D">
        <w:t>.</w:t>
      </w:r>
      <w:r w:rsidR="00615BFC">
        <w:t>..</w:t>
      </w:r>
      <w:r>
        <w:t>…………………………</w:t>
      </w:r>
      <w:r w:rsidR="00A52917">
        <w:t>3</w:t>
      </w:r>
    </w:p>
    <w:p w:rsidR="00D9491F" w:rsidP="00D9491F" w:rsidRDefault="00D9491F" w14:paraId="4593F071" w14:textId="76892045">
      <w:r>
        <w:t xml:space="preserve">CHAPTER </w:t>
      </w:r>
      <w:r w:rsidR="008F4F04">
        <w:t>TWO: REVIEW</w:t>
      </w:r>
      <w:r>
        <w:t xml:space="preserve"> OF THE RELATED LITERATURE …</w:t>
      </w:r>
      <w:r w:rsidR="00117E2D">
        <w:t>.</w:t>
      </w:r>
      <w:r>
        <w:t>…</w:t>
      </w:r>
      <w:r w:rsidR="00117E2D">
        <w:t>..</w:t>
      </w:r>
      <w:r>
        <w:t>………………………</w:t>
      </w:r>
      <w:r w:rsidR="00A52917">
        <w:t>4</w:t>
      </w:r>
    </w:p>
    <w:p w:rsidR="00B86013" w:rsidP="00D8609D" w:rsidRDefault="00D9491F" w14:paraId="386E312E" w14:textId="5F9991D8">
      <w:r>
        <w:t>2.1 Introduction …………………………………………………………………</w:t>
      </w:r>
      <w:r w:rsidR="00117E2D">
        <w:t>..</w:t>
      </w:r>
      <w:r>
        <w:t>……………….</w:t>
      </w:r>
      <w:r w:rsidR="00A52917">
        <w:t>4</w:t>
      </w:r>
    </w:p>
    <w:p w:rsidR="00D9491F" w:rsidP="00D8609D" w:rsidRDefault="00D9491F" w14:paraId="4A98962B" w14:textId="15565A34">
      <w:r>
        <w:t>2.2 Causes of poor performance in English language………………</w:t>
      </w:r>
      <w:r w:rsidR="00117E2D">
        <w:t>..</w:t>
      </w:r>
      <w:r>
        <w:t>……………………………</w:t>
      </w:r>
      <w:r w:rsidR="00A52917">
        <w:t>4</w:t>
      </w:r>
    </w:p>
    <w:p w:rsidR="00D9491F" w:rsidP="00D8609D" w:rsidRDefault="00D9491F" w14:paraId="42DD37B4" w14:textId="5745623E">
      <w:r>
        <w:t>2.3 Extent of contribution of each cause…………………………………………</w:t>
      </w:r>
      <w:r w:rsidR="00C20AD5">
        <w:t>….</w:t>
      </w:r>
      <w:r>
        <w:t>…………</w:t>
      </w:r>
      <w:r w:rsidR="00A52917">
        <w:t>….5</w:t>
      </w:r>
    </w:p>
    <w:p w:rsidR="00D8609D" w:rsidP="00D8609D" w:rsidRDefault="00D9491F" w14:paraId="5B0BAD29" w14:textId="41E43FBB">
      <w:r>
        <w:t xml:space="preserve">2.4 Solution to the identified </w:t>
      </w:r>
      <w:r w:rsidR="00390860">
        <w:t xml:space="preserve">causes of poor performance in </w:t>
      </w:r>
      <w:r w:rsidR="00445EDB">
        <w:t>English</w:t>
      </w:r>
      <w:r>
        <w:t>………………</w:t>
      </w:r>
      <w:r w:rsidR="006C7053">
        <w:t>…</w:t>
      </w:r>
      <w:r>
        <w:t>………….</w:t>
      </w:r>
      <w:r w:rsidR="00A52917">
        <w:t>5</w:t>
      </w:r>
    </w:p>
    <w:p w:rsidR="00D8609D" w:rsidP="00D8609D" w:rsidRDefault="00D9491F" w14:paraId="742510BF" w14:textId="0858C2FB">
      <w:r>
        <w:t xml:space="preserve">CHAPTER </w:t>
      </w:r>
      <w:r w:rsidR="008F4F04">
        <w:t>THREE: RESEARCH</w:t>
      </w:r>
      <w:r w:rsidR="00D8609D">
        <w:t xml:space="preserve"> METHODOLOGY ………………………………</w:t>
      </w:r>
      <w:r w:rsidR="00C20AD5">
        <w:t>.</w:t>
      </w:r>
      <w:r w:rsidR="00D8609D">
        <w:t>…………</w:t>
      </w:r>
      <w:r w:rsidR="00A52917">
        <w:t>6</w:t>
      </w:r>
    </w:p>
    <w:p w:rsidR="008A64B8" w:rsidRDefault="00D9491F" w14:paraId="4C6AFE00" w14:textId="2AB6F9E8">
      <w:r>
        <w:t>3.0 Introduction………………………………………………………………………</w:t>
      </w:r>
      <w:r w:rsidR="00C20AD5">
        <w:t>...</w:t>
      </w:r>
      <w:r>
        <w:t>………….</w:t>
      </w:r>
      <w:r w:rsidR="00A52917">
        <w:t>6</w:t>
      </w:r>
    </w:p>
    <w:p w:rsidR="00D9491F" w:rsidRDefault="00D9491F" w14:paraId="2D027695" w14:textId="55B0AB54">
      <w:r>
        <w:t>3.1 Research design ………………………………………………………………</w:t>
      </w:r>
      <w:r w:rsidR="00C20AD5">
        <w:t>...</w:t>
      </w:r>
      <w:r>
        <w:t>…………….</w:t>
      </w:r>
      <w:r w:rsidR="00A52917">
        <w:t>6</w:t>
      </w:r>
    </w:p>
    <w:p w:rsidR="00D9491F" w:rsidRDefault="00D9491F" w14:paraId="48123625" w14:textId="4CD8B636">
      <w:r>
        <w:t>3.2 location of the study………………………………………………………………</w:t>
      </w:r>
      <w:r w:rsidR="00C20AD5">
        <w:t>..</w:t>
      </w:r>
      <w:r>
        <w:t>…………</w:t>
      </w:r>
      <w:r w:rsidR="00A52917">
        <w:t>6</w:t>
      </w:r>
    </w:p>
    <w:p w:rsidR="00D9491F" w:rsidRDefault="00D9491F" w14:paraId="4134E4D1" w14:textId="5CD22FCC">
      <w:r>
        <w:t>3.3 study population…………………………………………………………………</w:t>
      </w:r>
      <w:r w:rsidR="00C20AD5">
        <w:t>..</w:t>
      </w:r>
      <w:r>
        <w:t>…………..</w:t>
      </w:r>
      <w:r w:rsidR="00A52917">
        <w:t>7</w:t>
      </w:r>
    </w:p>
    <w:p w:rsidR="00B63ED4" w:rsidRDefault="00B63ED4" w14:paraId="06809BF3" w14:textId="77777777"/>
    <w:p w:rsidR="008F4F04" w:rsidRDefault="008F4F04" w14:paraId="1DBE2523" w14:textId="2AF3C7C9">
      <w:r>
        <w:t>3.4 sample size and sampling procedures…………………………………………………………</w:t>
      </w:r>
      <w:r w:rsidR="00A52917">
        <w:t>7</w:t>
      </w:r>
    </w:p>
    <w:p w:rsidR="008F4F04" w:rsidRDefault="008F4F04" w14:paraId="1DD8C933" w14:textId="40CD7C7E">
      <w:r>
        <w:t>3.5 Data collection instruments………………………………………………………</w:t>
      </w:r>
      <w:r w:rsidR="00A52917">
        <w:t>…...</w:t>
      </w:r>
      <w:r>
        <w:t>………</w:t>
      </w:r>
      <w:r w:rsidR="00A52917">
        <w:t>7</w:t>
      </w:r>
    </w:p>
    <w:p w:rsidR="00E62DC8" w:rsidP="009A33E5" w:rsidRDefault="004E1E5F" w14:paraId="12F86D9D" w14:textId="39F28EEA">
      <w:r>
        <w:t>CHAPTER FOUR:DATA PRESENTATION</w:t>
      </w:r>
      <w:r w:rsidR="00142C06">
        <w:t>, ANALYSIS AND INTERPRETATION</w:t>
      </w:r>
      <w:r w:rsidR="00537BA1">
        <w:t>……</w:t>
      </w:r>
      <w:r w:rsidR="0005059C">
        <w:t>..</w:t>
      </w:r>
      <w:r w:rsidR="00537BA1">
        <w:t>…</w:t>
      </w:r>
      <w:r w:rsidR="00435813">
        <w:t>8</w:t>
      </w:r>
    </w:p>
    <w:p w:rsidR="00537BA1" w:rsidP="009A33E5" w:rsidRDefault="00537BA1" w14:paraId="1C7F1C8C" w14:textId="359CC81A">
      <w:r>
        <w:t xml:space="preserve">4.1 </w:t>
      </w:r>
      <w:r w:rsidR="00B07C48">
        <w:t>Introduction…</w:t>
      </w:r>
      <w:r w:rsidR="00B6298B">
        <w:t>…………………..,……………………………………………</w:t>
      </w:r>
      <w:r w:rsidR="00435813">
        <w:t>…………</w:t>
      </w:r>
      <w:r w:rsidR="00B6298B">
        <w:t>……</w:t>
      </w:r>
      <w:r w:rsidR="00B07C48">
        <w:t>.8</w:t>
      </w:r>
    </w:p>
    <w:p w:rsidR="0049536F" w:rsidP="009A33E5" w:rsidRDefault="0049536F" w14:paraId="38E7CFFA" w14:textId="7C10AC0C">
      <w:r>
        <w:t xml:space="preserve">4.2 Data collection </w:t>
      </w:r>
      <w:r w:rsidR="00B07C48">
        <w:t>process</w:t>
      </w:r>
      <w:r w:rsidR="00B6298B">
        <w:t>………………………………………………………</w:t>
      </w:r>
      <w:r w:rsidR="0005059C">
        <w:t>………….</w:t>
      </w:r>
      <w:r w:rsidR="00B6298B">
        <w:t>…….</w:t>
      </w:r>
      <w:r w:rsidR="00B07C48">
        <w:t>8</w:t>
      </w:r>
    </w:p>
    <w:p w:rsidR="0049536F" w:rsidP="009A33E5" w:rsidRDefault="0049536F" w14:paraId="0BF90EBD" w14:textId="662DE50D">
      <w:r>
        <w:t xml:space="preserve">4.3 Response </w:t>
      </w:r>
      <w:r w:rsidR="00B07C48">
        <w:t>rate</w:t>
      </w:r>
      <w:r w:rsidR="00E87CBE">
        <w:t>…………………………………………………</w:t>
      </w:r>
      <w:r w:rsidR="00B6298B">
        <w:t>……………</w:t>
      </w:r>
      <w:r w:rsidR="0005059C">
        <w:t>…………</w:t>
      </w:r>
      <w:r w:rsidR="00B6298B">
        <w:t>……….</w:t>
      </w:r>
      <w:r w:rsidR="00B07C48">
        <w:t>8</w:t>
      </w:r>
    </w:p>
    <w:p w:rsidR="00BF4A31" w:rsidP="009A33E5" w:rsidRDefault="00BF4A31" w14:paraId="4A0BC376" w14:textId="241062BB">
      <w:r>
        <w:t xml:space="preserve">4.4 Data </w:t>
      </w:r>
      <w:r w:rsidR="00B07C48">
        <w:t>analysis</w:t>
      </w:r>
      <w:r w:rsidR="00E87CBE">
        <w:t>……………………………………………………………………</w:t>
      </w:r>
      <w:r w:rsidR="0005059C">
        <w:t>……….</w:t>
      </w:r>
      <w:r w:rsidR="00E87CBE">
        <w:t>…….</w:t>
      </w:r>
      <w:r w:rsidR="00B07C48">
        <w:t>9</w:t>
      </w:r>
    </w:p>
    <w:p w:rsidR="00BF4A31" w:rsidP="009A33E5" w:rsidRDefault="00B306EA" w14:paraId="405655BE" w14:textId="765A3015">
      <w:r>
        <w:t xml:space="preserve">4.5 Presentation and interpretation of </w:t>
      </w:r>
      <w:r w:rsidR="00B07C48">
        <w:t>findings</w:t>
      </w:r>
      <w:r w:rsidR="00E87CBE">
        <w:t>…………………………………</w:t>
      </w:r>
      <w:r w:rsidR="0005059C">
        <w:t>………</w:t>
      </w:r>
      <w:r w:rsidR="00E87CBE">
        <w:t>…………</w:t>
      </w:r>
      <w:r w:rsidR="00B07C48">
        <w:t>9</w:t>
      </w:r>
    </w:p>
    <w:p w:rsidR="00214C1D" w:rsidP="009A33E5" w:rsidRDefault="00214C1D" w14:paraId="24A6CB7A" w14:textId="28CB6323">
      <w:r>
        <w:t xml:space="preserve">4.5.1 Causes of poor performance in English </w:t>
      </w:r>
      <w:r w:rsidR="00B07C48">
        <w:t>language</w:t>
      </w:r>
      <w:r w:rsidR="00E87CBE">
        <w:t>………………………</w:t>
      </w:r>
      <w:r w:rsidR="00F77DE7">
        <w:t>……..</w:t>
      </w:r>
      <w:r w:rsidR="00E87CBE">
        <w:t>……………</w:t>
      </w:r>
      <w:r w:rsidR="00B07C48">
        <w:t>9</w:t>
      </w:r>
    </w:p>
    <w:p w:rsidR="00214C1D" w:rsidP="009A33E5" w:rsidRDefault="00D6339E" w14:paraId="74C47C9F" w14:textId="4C911F8C">
      <w:r>
        <w:t xml:space="preserve">4.5.2 Extend of contribution of each </w:t>
      </w:r>
      <w:r w:rsidR="00B07C48">
        <w:t>cause</w:t>
      </w:r>
      <w:r w:rsidR="00E87CBE">
        <w:t>…………………………………</w:t>
      </w:r>
      <w:r w:rsidR="00F77DE7">
        <w:t>……..</w:t>
      </w:r>
      <w:r w:rsidR="00E87CBE">
        <w:t>……………..</w:t>
      </w:r>
      <w:r w:rsidR="00B07C48">
        <w:t>10</w:t>
      </w:r>
    </w:p>
    <w:p w:rsidR="00162874" w:rsidP="009A33E5" w:rsidRDefault="00162874" w14:paraId="6E15B2A9" w14:textId="162CB85F">
      <w:r>
        <w:t xml:space="preserve">4.5.3 Solutions to the identified </w:t>
      </w:r>
      <w:r w:rsidR="00B07C48">
        <w:t>causes</w:t>
      </w:r>
      <w:r w:rsidR="00E87CBE">
        <w:t>……………………………</w:t>
      </w:r>
      <w:r w:rsidR="00F77DE7">
        <w:t>……..</w:t>
      </w:r>
      <w:r w:rsidR="00E87CBE">
        <w:t>………………………</w:t>
      </w:r>
      <w:r w:rsidR="00B07C48">
        <w:t>10</w:t>
      </w:r>
    </w:p>
    <w:p w:rsidR="00162874" w:rsidP="009A33E5" w:rsidRDefault="00162874" w14:paraId="5173E8D8" w14:textId="63253546">
      <w:r>
        <w:t>4.6</w:t>
      </w:r>
      <w:r w:rsidR="00BB103A">
        <w:t xml:space="preserve"> </w:t>
      </w:r>
      <w:r w:rsidR="00B07C48">
        <w:t>conclusions</w:t>
      </w:r>
      <w:r w:rsidR="00E87CBE">
        <w:t>…………………………………………………………………</w:t>
      </w:r>
      <w:r w:rsidR="00F77DE7">
        <w:t>……...</w:t>
      </w:r>
      <w:r w:rsidR="00E87CBE">
        <w:t>…………</w:t>
      </w:r>
      <w:r w:rsidR="00B07C48">
        <w:t>11</w:t>
      </w:r>
    </w:p>
    <w:p w:rsidR="00BB103A" w:rsidP="009A33E5" w:rsidRDefault="00BB103A" w14:paraId="1A59982B" w14:textId="63C7638D">
      <w:r>
        <w:t>CHAPTER FIVE:</w:t>
      </w:r>
      <w:r w:rsidR="007419D8">
        <w:t xml:space="preserve"> SUMMARY, CONCLUSION </w:t>
      </w:r>
      <w:r w:rsidR="00CA6AA2">
        <w:t>ANRECOMMENDATIONS……</w:t>
      </w:r>
      <w:r w:rsidR="00F77DE7">
        <w:t>.……</w:t>
      </w:r>
      <w:r w:rsidR="00CA6AA2">
        <w:t>…....12</w:t>
      </w:r>
    </w:p>
    <w:p w:rsidR="007419D8" w:rsidP="009A33E5" w:rsidRDefault="00893B19" w14:paraId="07E24EAC" w14:textId="7C7E47F8">
      <w:r>
        <w:t>5</w:t>
      </w:r>
      <w:r w:rsidR="00CA6AA2">
        <w:t>5.Introduction…………………………………………</w:t>
      </w:r>
      <w:r w:rsidR="00F77DE7">
        <w:t>………</w:t>
      </w:r>
      <w:r w:rsidR="00874FFD">
        <w:t>…</w:t>
      </w:r>
      <w:r w:rsidR="00F77DE7">
        <w:t>…….</w:t>
      </w:r>
      <w:r w:rsidR="00CA6AA2">
        <w:t>………………………..</w:t>
      </w:r>
      <w:r>
        <w:t>12</w:t>
      </w:r>
    </w:p>
    <w:p w:rsidR="00E754EA" w:rsidP="009A33E5" w:rsidRDefault="00E754EA" w14:paraId="6AE656A0" w14:textId="792C6AFE">
      <w:r>
        <w:t xml:space="preserve">5.2 </w:t>
      </w:r>
      <w:r w:rsidR="00AE2171">
        <w:t xml:space="preserve">Summary of </w:t>
      </w:r>
      <w:r w:rsidR="00B07C48">
        <w:t>findings</w:t>
      </w:r>
      <w:r w:rsidR="00893B19">
        <w:t>……………………………………</w:t>
      </w:r>
      <w:r w:rsidR="00874FFD">
        <w:t>……………….</w:t>
      </w:r>
      <w:r w:rsidR="00893B19">
        <w:t>…………………..</w:t>
      </w:r>
      <w:r w:rsidR="00B07C48">
        <w:t>12</w:t>
      </w:r>
    </w:p>
    <w:p w:rsidR="00AE2171" w:rsidP="009A33E5" w:rsidRDefault="00893B19" w14:paraId="2EE27CF1" w14:textId="47D91DA8">
      <w:r>
        <w:t>5.Conclusions……………………………………</w:t>
      </w:r>
      <w:r w:rsidR="00874FFD">
        <w:t>……………..</w:t>
      </w:r>
      <w:r>
        <w:t>…</w:t>
      </w:r>
      <w:r w:rsidR="00874FFD">
        <w:t>..</w:t>
      </w:r>
      <w:r>
        <w:t>…………………………</w:t>
      </w:r>
      <w:r w:rsidR="00DF07D3">
        <w:t>…13</w:t>
      </w:r>
    </w:p>
    <w:p w:rsidR="00AE2171" w:rsidP="009A33E5" w:rsidRDefault="00DF07D3" w14:paraId="6A0FD3F5" w14:textId="15733136">
      <w:r>
        <w:t>5.Recommendations………………</w:t>
      </w:r>
      <w:r w:rsidR="00731813">
        <w:t>………………</w:t>
      </w:r>
      <w:r>
        <w:t>……………………………………………..1</w:t>
      </w:r>
      <w:r w:rsidR="00731813">
        <w:t>3</w:t>
      </w:r>
    </w:p>
    <w:p w:rsidR="00725EC0" w:rsidP="009A33E5" w:rsidRDefault="002B25FF" w14:paraId="1A24B370" w14:textId="3116D09B">
      <w:r>
        <w:t xml:space="preserve">5.5 </w:t>
      </w:r>
      <w:r w:rsidR="00B07C48">
        <w:t>conclusions</w:t>
      </w:r>
      <w:r w:rsidR="00DF07D3">
        <w:t>………………</w:t>
      </w:r>
      <w:r w:rsidR="00731813">
        <w:t>………………</w:t>
      </w:r>
      <w:r w:rsidR="00DF07D3">
        <w:t>…………………………………………………..</w:t>
      </w:r>
      <w:r w:rsidR="00B07C48">
        <w:t>14</w:t>
      </w:r>
    </w:p>
    <w:p w:rsidR="009A33E5" w:rsidP="009A33E5" w:rsidRDefault="008F4F04" w14:paraId="4311458F" w14:textId="63126952">
      <w:pPr>
        <w:sectPr w:rsidR="009A33E5" w:rsidSect="00B53FB7">
          <w:pgSz w:w="12240" w:h="15840" w:orient="portrait"/>
          <w:pgMar w:top="1440" w:right="1440" w:bottom="1440" w:left="1440" w:header="720" w:footer="720" w:gutter="0"/>
          <w:pgNumType w:fmt="lowerRoman" w:start="1" w:chapStyle="1"/>
          <w:cols w:space="720"/>
          <w:docGrid w:linePitch="360"/>
        </w:sectPr>
      </w:pPr>
      <w:r>
        <w:t>REFERENCES……………</w:t>
      </w:r>
      <w:r w:rsidR="00731813">
        <w:t>..</w:t>
      </w:r>
      <w:r>
        <w:t>……………………………………………………………</w:t>
      </w:r>
      <w:r w:rsidR="00A52917">
        <w:t>………</w:t>
      </w:r>
      <w:r w:rsidR="00DF07D3">
        <w:t>16</w:t>
      </w:r>
    </w:p>
    <w:p w:rsidRPr="00D8609D" w:rsidR="004E0DE0" w:rsidP="00D8609D" w:rsidRDefault="004E0DE0" w14:paraId="784CCFD8" w14:textId="5165A254">
      <w:pPr>
        <w:rPr>
          <w:b/>
        </w:rPr>
      </w:pPr>
      <w:r w:rsidRPr="00D8609D">
        <w:rPr>
          <w:b/>
        </w:rPr>
        <w:t>CHAPTER ONE</w:t>
      </w:r>
    </w:p>
    <w:p w:rsidRPr="00D8609D" w:rsidR="004E0DE0" w:rsidRDefault="004E0DE0" w14:paraId="35CE817D" w14:textId="3701659B">
      <w:pPr>
        <w:rPr>
          <w:b/>
        </w:rPr>
      </w:pPr>
      <w:r w:rsidRPr="00D8609D">
        <w:rPr>
          <w:b/>
        </w:rPr>
        <w:t>INTRODUCTION</w:t>
      </w:r>
    </w:p>
    <w:p w:rsidRPr="00D8609D" w:rsidR="007D4C5B" w:rsidP="007D4C5B" w:rsidRDefault="004C7310" w14:paraId="18AC3CCD" w14:textId="77777777">
      <w:pPr>
        <w:pStyle w:val="ListParagraph"/>
        <w:numPr>
          <w:ilvl w:val="0"/>
          <w:numId w:val="16"/>
        </w:numPr>
        <w:rPr>
          <w:b/>
        </w:rPr>
      </w:pPr>
      <w:r w:rsidRPr="00D8609D">
        <w:rPr>
          <w:b/>
        </w:rPr>
        <w:t>Background</w:t>
      </w:r>
      <w:r w:rsidRPr="00D8609D" w:rsidR="00E93885">
        <w:rPr>
          <w:b/>
        </w:rPr>
        <w:t xml:space="preserve"> of the </w:t>
      </w:r>
      <w:r w:rsidRPr="00D8609D" w:rsidR="007D4C5B">
        <w:rPr>
          <w:b/>
        </w:rPr>
        <w:t>study</w:t>
      </w:r>
    </w:p>
    <w:p w:rsidR="007D4C5B" w:rsidP="007D4C5B" w:rsidRDefault="007D4C5B" w14:paraId="22A53D1F" w14:textId="289752C7">
      <w:r>
        <w:t xml:space="preserve">English is the core subject </w:t>
      </w:r>
      <w:r w:rsidR="003F2D0C">
        <w:t xml:space="preserve">in </w:t>
      </w:r>
      <w:r w:rsidR="00233B9A">
        <w:t>secondary</w:t>
      </w:r>
      <w:r w:rsidR="003F2D0C">
        <w:t xml:space="preserve"> school and the performance in it has contributed </w:t>
      </w:r>
      <w:r w:rsidR="00452A98">
        <w:t>to poor performance in other subjects.</w:t>
      </w:r>
    </w:p>
    <w:p w:rsidR="00CD445E" w:rsidP="007D4C5B" w:rsidRDefault="00CD445E" w14:paraId="26DCF89F" w14:textId="4272FF0B">
      <w:r>
        <w:t xml:space="preserve">In </w:t>
      </w:r>
      <w:r w:rsidR="0066034D">
        <w:t>Kenya,</w:t>
      </w:r>
      <w:r>
        <w:t xml:space="preserve"> English is considered the official language </w:t>
      </w:r>
      <w:r w:rsidR="00A21BDC">
        <w:t>and it is used in government offices and other formal settings</w:t>
      </w:r>
      <w:r w:rsidR="0094641C">
        <w:t xml:space="preserve">. The subject is also a major determinant </w:t>
      </w:r>
      <w:r w:rsidR="00084639">
        <w:t xml:space="preserve">in choosing careers and courses. English is recognized </w:t>
      </w:r>
      <w:r w:rsidR="00DB5FBC">
        <w:t xml:space="preserve">as the global language because it has large number of speakers </w:t>
      </w:r>
      <w:r w:rsidR="00A97590">
        <w:t xml:space="preserve">globally. Most of the subjects in secondary schools are taught </w:t>
      </w:r>
      <w:r w:rsidR="007A7A8A">
        <w:t xml:space="preserve">in English except for other languages such as </w:t>
      </w:r>
      <w:r w:rsidR="00551A25">
        <w:t xml:space="preserve">German, French and </w:t>
      </w:r>
      <w:r w:rsidR="00D03D00">
        <w:t>Kiswahili</w:t>
      </w:r>
      <w:r w:rsidR="00551A25">
        <w:t xml:space="preserve">. </w:t>
      </w:r>
      <w:r w:rsidR="00EA19DD">
        <w:t xml:space="preserve">English being a medium of communication and instructions </w:t>
      </w:r>
      <w:r w:rsidR="00F35996">
        <w:t xml:space="preserve">has made it necessary for language skills to be introduced at early years </w:t>
      </w:r>
      <w:r w:rsidR="006C0CC8">
        <w:t xml:space="preserve">of </w:t>
      </w:r>
      <w:r w:rsidR="0066034D">
        <w:t>children’s Education</w:t>
      </w:r>
      <w:r w:rsidR="006C0CC8">
        <w:t xml:space="preserve">. These language skills include </w:t>
      </w:r>
      <w:r w:rsidR="002E7C3F">
        <w:t xml:space="preserve">reading, writing, listening and speaking. </w:t>
      </w:r>
    </w:p>
    <w:p w:rsidR="002E7C3F" w:rsidP="007D4C5B" w:rsidRDefault="002E7C3F" w14:paraId="0459C21E" w14:textId="50FE34B3">
      <w:r>
        <w:t xml:space="preserve">The ministry of education </w:t>
      </w:r>
      <w:r w:rsidR="00CC31C5">
        <w:t>made English a compulsory subject right from elementary school.</w:t>
      </w:r>
      <w:r w:rsidR="00FC4AA4">
        <w:t xml:space="preserve"> It is </w:t>
      </w:r>
      <w:r w:rsidR="00933F9B">
        <w:t xml:space="preserve">attracting attention </w:t>
      </w:r>
      <w:r w:rsidR="00C316F7">
        <w:t xml:space="preserve">on how students are failing English </w:t>
      </w:r>
      <w:r w:rsidR="00492B13">
        <w:t xml:space="preserve">and in </w:t>
      </w:r>
      <w:r w:rsidR="00233B9A">
        <w:t>turn</w:t>
      </w:r>
      <w:r w:rsidR="00492B13">
        <w:t xml:space="preserve"> affecting their overall performance </w:t>
      </w:r>
      <w:r w:rsidR="002731AB">
        <w:t xml:space="preserve">and limiting them from securing their desired </w:t>
      </w:r>
      <w:r w:rsidR="00CB1B14">
        <w:t>careers.</w:t>
      </w:r>
    </w:p>
    <w:p w:rsidR="0034689C" w:rsidRDefault="00CF4597" w14:paraId="29AD115F" w14:textId="3B242927">
      <w:r>
        <w:t xml:space="preserve">The researcher </w:t>
      </w:r>
      <w:r w:rsidR="00A466F2">
        <w:t xml:space="preserve">being the student teacher of English has </w:t>
      </w:r>
      <w:r w:rsidR="00CE7A82">
        <w:t>observed</w:t>
      </w:r>
      <w:r w:rsidR="00A466F2">
        <w:t xml:space="preserve"> that many students </w:t>
      </w:r>
      <w:r w:rsidR="00DE7AF9">
        <w:t xml:space="preserve">in Chesoen zone are missing places </w:t>
      </w:r>
      <w:r w:rsidR="00B1696E">
        <w:t xml:space="preserve">at universities even when they have performed </w:t>
      </w:r>
      <w:r w:rsidR="006F0EC8">
        <w:t xml:space="preserve">well in other subjects due to poor performance in </w:t>
      </w:r>
      <w:r w:rsidR="00D03D00">
        <w:t>English. The</w:t>
      </w:r>
      <w:r w:rsidR="00D87B35">
        <w:t xml:space="preserve"> cause of this is yet to be </w:t>
      </w:r>
      <w:r w:rsidR="008C68E8">
        <w:t xml:space="preserve">established. This reason drove the researcher to carry </w:t>
      </w:r>
      <w:r w:rsidR="00C81097">
        <w:t xml:space="preserve">the research and come up with specific </w:t>
      </w:r>
      <w:r w:rsidR="000F4829">
        <w:t>causes of poor performance in English language in secondary schools.</w:t>
      </w:r>
    </w:p>
    <w:p w:rsidRPr="00D8609D" w:rsidR="0034689C" w:rsidP="00D8609D" w:rsidRDefault="00D8609D" w14:paraId="264E6940" w14:textId="3A37175F">
      <w:pPr>
        <w:rPr>
          <w:b/>
        </w:rPr>
      </w:pPr>
      <w:r w:rsidRPr="00D8609D">
        <w:rPr>
          <w:b/>
        </w:rPr>
        <w:t>1.1</w:t>
      </w:r>
      <w:r w:rsidR="00DB05D2">
        <w:rPr>
          <w:b/>
        </w:rPr>
        <w:t xml:space="preserve"> </w:t>
      </w:r>
      <w:r w:rsidRPr="00D8609D" w:rsidR="00F56D2F">
        <w:rPr>
          <w:b/>
        </w:rPr>
        <w:t>Statement of the problem</w:t>
      </w:r>
    </w:p>
    <w:p w:rsidR="00E66B4B" w:rsidP="00D8609D" w:rsidRDefault="00F56D2F" w14:paraId="01764571" w14:textId="541030EB">
      <w:r>
        <w:t xml:space="preserve">This study will focus on establishing </w:t>
      </w:r>
      <w:r w:rsidR="001121D6">
        <w:t xml:space="preserve">the reasons as to why students are performing poorly </w:t>
      </w:r>
      <w:r w:rsidR="00E66B4B">
        <w:t>in English as a subject.</w:t>
      </w:r>
    </w:p>
    <w:p w:rsidR="00813178" w:rsidP="00D8609D" w:rsidRDefault="00813178" w14:paraId="1930CE88" w14:textId="77777777">
      <w:pPr>
        <w:rPr>
          <w:bCs/>
        </w:rPr>
      </w:pPr>
    </w:p>
    <w:p w:rsidRPr="00D8609D" w:rsidR="0086247C" w:rsidP="00D8609D" w:rsidRDefault="0086247C" w14:paraId="4EC60739" w14:textId="17D6741A">
      <w:pPr>
        <w:rPr>
          <w:b/>
        </w:rPr>
      </w:pPr>
      <w:r w:rsidRPr="00D8609D">
        <w:rPr>
          <w:b/>
        </w:rPr>
        <w:t>1 .2 Scope of study</w:t>
      </w:r>
    </w:p>
    <w:p w:rsidR="0086247C" w:rsidP="00B85E7F" w:rsidRDefault="00B85E7F" w14:paraId="1E1003C7" w14:textId="2886E79C">
      <w:r>
        <w:t xml:space="preserve">This study  </w:t>
      </w:r>
      <w:r w:rsidR="0017445B">
        <w:t>focused</w:t>
      </w:r>
      <w:r>
        <w:t xml:space="preserve"> </w:t>
      </w:r>
      <w:r w:rsidR="0066034D">
        <w:t>on secondary</w:t>
      </w:r>
      <w:r>
        <w:t xml:space="preserve"> schools </w:t>
      </w:r>
      <w:r w:rsidR="00B202FE">
        <w:t xml:space="preserve">found within Chesoen zone </w:t>
      </w:r>
      <w:r w:rsidR="005B5270">
        <w:t xml:space="preserve">Bomet county that are in category of public </w:t>
      </w:r>
      <w:r w:rsidR="0066034D">
        <w:t>schools.</w:t>
      </w:r>
      <w:r w:rsidR="00D55794">
        <w:t xml:space="preserve"> The public secondary schools on the zone </w:t>
      </w:r>
      <w:r w:rsidR="00255611">
        <w:t xml:space="preserve">are operated under the same legal structure </w:t>
      </w:r>
      <w:r w:rsidR="00372FC1">
        <w:t>and their curriculum is the same.</w:t>
      </w:r>
      <w:r w:rsidR="00F0321B">
        <w:t xml:space="preserve"> The study confined itself </w:t>
      </w:r>
      <w:r w:rsidR="006B6B5C">
        <w:t>to principals</w:t>
      </w:r>
      <w:r w:rsidR="002C3A03">
        <w:t xml:space="preserve">, Head of </w:t>
      </w:r>
      <w:r w:rsidR="0066034D">
        <w:t>Academic Departments</w:t>
      </w:r>
      <w:r w:rsidR="002C3A03">
        <w:t xml:space="preserve">, teachers </w:t>
      </w:r>
      <w:r w:rsidR="00E54A41">
        <w:t xml:space="preserve">and students. The study specific </w:t>
      </w:r>
      <w:r w:rsidR="006D7D75">
        <w:t>area</w:t>
      </w:r>
      <w:r w:rsidR="00E54A41">
        <w:t xml:space="preserve"> of investigation </w:t>
      </w:r>
      <w:r w:rsidR="00414970">
        <w:t xml:space="preserve">is causes of poor performance of students </w:t>
      </w:r>
      <w:r w:rsidR="009B5942">
        <w:t xml:space="preserve">in English in public secondary schools </w:t>
      </w:r>
      <w:r w:rsidR="005A494C">
        <w:t>in Bomet county, Chesoen ward.</w:t>
      </w:r>
    </w:p>
    <w:p w:rsidRPr="00D8609D" w:rsidR="0004032E" w:rsidP="00F83228" w:rsidRDefault="00F83228" w14:paraId="77465FBA" w14:textId="06CD213E">
      <w:pPr>
        <w:pStyle w:val="ListParagraph"/>
        <w:numPr>
          <w:ilvl w:val="1"/>
          <w:numId w:val="17"/>
        </w:numPr>
        <w:rPr>
          <w:b/>
        </w:rPr>
      </w:pPr>
      <w:r w:rsidRPr="00D8609D">
        <w:rPr>
          <w:b/>
        </w:rPr>
        <w:t>Limitation of the st</w:t>
      </w:r>
      <w:r w:rsidRPr="00D8609D" w:rsidR="0004032E">
        <w:rPr>
          <w:b/>
        </w:rPr>
        <w:t>udy</w:t>
      </w:r>
    </w:p>
    <w:p w:rsidR="0004032E" w:rsidP="0004032E" w:rsidRDefault="0004032E" w14:paraId="61D3677E" w14:textId="3688AF0F">
      <w:r>
        <w:t xml:space="preserve">The information </w:t>
      </w:r>
      <w:r w:rsidR="00CF7A0A">
        <w:t xml:space="preserve"> obtained in the study </w:t>
      </w:r>
      <w:r w:rsidR="001B1C84">
        <w:t>was</w:t>
      </w:r>
      <w:r w:rsidR="00CF7A0A">
        <w:t xml:space="preserve"> dependent on the willingness </w:t>
      </w:r>
      <w:r w:rsidR="0003122D">
        <w:t>and honesty of individual participants</w:t>
      </w:r>
      <w:r w:rsidR="005A6CDE">
        <w:t>. The study w</w:t>
      </w:r>
      <w:r w:rsidR="001B1C84">
        <w:t xml:space="preserve">as </w:t>
      </w:r>
      <w:r w:rsidR="005A6CDE">
        <w:t xml:space="preserve">undertaken </w:t>
      </w:r>
      <w:r w:rsidR="001862F6">
        <w:t>out in sampled public secondary schools only located in Chesoen ward Bomet county</w:t>
      </w:r>
      <w:r w:rsidR="004A4EB0">
        <w:t xml:space="preserve">. As a result of </w:t>
      </w:r>
      <w:r w:rsidR="00B903FB">
        <w:t>this,</w:t>
      </w:r>
      <w:r w:rsidR="004A4EB0">
        <w:t xml:space="preserve"> the findings of this study </w:t>
      </w:r>
      <w:r w:rsidR="001B1C84">
        <w:t>was</w:t>
      </w:r>
      <w:r w:rsidR="00F70F38">
        <w:t xml:space="preserve"> limited to public secondary schools in Bomet county Chesoen ward</w:t>
      </w:r>
      <w:r w:rsidR="0038453F">
        <w:t xml:space="preserve">. The results cannot be generalized to apply to all counties </w:t>
      </w:r>
      <w:r w:rsidR="001F26B6">
        <w:t xml:space="preserve">found in Kenya or even private schools in Bomet </w:t>
      </w:r>
      <w:r w:rsidR="00332247">
        <w:t xml:space="preserve">County. </w:t>
      </w:r>
    </w:p>
    <w:p w:rsidR="00332247" w:rsidP="0004032E" w:rsidRDefault="00332247" w14:paraId="01D42EC3" w14:textId="73D0A2E7">
      <w:r>
        <w:t xml:space="preserve">Another limitation is time which </w:t>
      </w:r>
      <w:r w:rsidR="001B1C84">
        <w:t>did not allow</w:t>
      </w:r>
      <w:r w:rsidR="0081052D">
        <w:t xml:space="preserve"> for </w:t>
      </w:r>
      <w:r>
        <w:t xml:space="preserve"> a census to be </w:t>
      </w:r>
      <w:r w:rsidR="001E30C1">
        <w:t xml:space="preserve">undertaken in all public secondary schools found within </w:t>
      </w:r>
      <w:r w:rsidR="00CF32AC">
        <w:t xml:space="preserve">Chesoen ward Bomet county. All the public secondary schools in Kenya </w:t>
      </w:r>
      <w:r w:rsidR="000253CB">
        <w:t xml:space="preserve">run under same legal structure and curriculum however </w:t>
      </w:r>
      <w:r w:rsidR="00811743">
        <w:t xml:space="preserve">the study </w:t>
      </w:r>
      <w:r w:rsidR="0081052D">
        <w:t xml:space="preserve">did not </w:t>
      </w:r>
      <w:r w:rsidR="00811743">
        <w:t xml:space="preserve"> make any attempt to generalize the findings to the whole country </w:t>
      </w:r>
      <w:r w:rsidR="004920D2">
        <w:t>of Kenya.</w:t>
      </w:r>
    </w:p>
    <w:p w:rsidRPr="00D8609D" w:rsidR="00C66001" w:rsidP="00C41D62" w:rsidRDefault="00D8609D" w14:paraId="22BA3754" w14:textId="51A33F7F">
      <w:pPr>
        <w:pStyle w:val="ListParagraph"/>
        <w:numPr>
          <w:ilvl w:val="1"/>
          <w:numId w:val="17"/>
        </w:numPr>
        <w:rPr>
          <w:b/>
        </w:rPr>
      </w:pPr>
      <w:r>
        <w:rPr>
          <w:b/>
        </w:rPr>
        <w:t>Objectives o</w:t>
      </w:r>
      <w:r w:rsidRPr="00D8609D" w:rsidR="00C41D62">
        <w:rPr>
          <w:b/>
        </w:rPr>
        <w:t xml:space="preserve">f the </w:t>
      </w:r>
      <w:r w:rsidRPr="00D8609D" w:rsidR="00C66001">
        <w:rPr>
          <w:b/>
        </w:rPr>
        <w:t>study</w:t>
      </w:r>
    </w:p>
    <w:p w:rsidR="003D2176" w:rsidP="003D2176" w:rsidRDefault="003D2176" w14:paraId="772398A6" w14:textId="1F94F791">
      <w:pPr>
        <w:pStyle w:val="ListParagraph"/>
        <w:ind w:left="360"/>
      </w:pPr>
      <w:r>
        <w:t xml:space="preserve">The main objectives of this research </w:t>
      </w:r>
      <w:r w:rsidR="00E10BDF">
        <w:t>project</w:t>
      </w:r>
      <w:r>
        <w:t xml:space="preserve"> </w:t>
      </w:r>
      <w:r w:rsidR="00E10BDF">
        <w:t xml:space="preserve">were </w:t>
      </w:r>
      <w:r>
        <w:t xml:space="preserve"> to:</w:t>
      </w:r>
    </w:p>
    <w:p w:rsidR="003D2176" w:rsidP="003D2176" w:rsidRDefault="003D2176" w14:paraId="2BA416DC" w14:textId="77777777">
      <w:pPr>
        <w:pStyle w:val="ListParagraph"/>
        <w:ind w:left="360"/>
      </w:pPr>
      <w:r>
        <w:t>1. Identify the causes of poor performance in English language among secondary school students in Kenya.</w:t>
      </w:r>
    </w:p>
    <w:p w:rsidR="003D2176" w:rsidP="003D2176" w:rsidRDefault="003D2176" w14:paraId="510DC7D1" w14:textId="77777777">
      <w:pPr>
        <w:pStyle w:val="ListParagraph"/>
        <w:ind w:left="360"/>
      </w:pPr>
      <w:r>
        <w:t>2. Analyze the extent to which each of the causes contributes to the overall poor performance.</w:t>
      </w:r>
    </w:p>
    <w:p w:rsidR="00C64D24" w:rsidP="000F3E70" w:rsidRDefault="003D2176" w14:paraId="7F9413D9" w14:textId="109EC638">
      <w:pPr>
        <w:pStyle w:val="ListParagraph"/>
        <w:ind w:left="360"/>
      </w:pPr>
      <w:r>
        <w:t>3. Explore the possible solutions to the identified causes of poor performance in English language.</w:t>
      </w:r>
    </w:p>
    <w:p w:rsidRPr="00A94A55" w:rsidR="003D2BAA" w:rsidP="00A94A55" w:rsidRDefault="00A94A55" w14:paraId="588DFBBC" w14:textId="2B3AA6E3">
      <w:pPr>
        <w:pStyle w:val="ListParagraph"/>
        <w:ind w:left="360"/>
        <w:rPr>
          <w:b/>
        </w:rPr>
      </w:pPr>
      <w:r>
        <w:rPr>
          <w:b/>
        </w:rPr>
        <w:t xml:space="preserve">1.5 </w:t>
      </w:r>
      <w:r w:rsidRPr="00A94A55" w:rsidR="003D2BAA">
        <w:rPr>
          <w:b/>
        </w:rPr>
        <w:t>Research Questions:</w:t>
      </w:r>
    </w:p>
    <w:p w:rsidR="003D2BAA" w:rsidP="00D8609D" w:rsidRDefault="003D2BAA" w14:paraId="329743FF" w14:textId="1B8784CC">
      <w:pPr>
        <w:pStyle w:val="ListParagraph"/>
        <w:ind w:left="360"/>
      </w:pPr>
      <w:r>
        <w:t xml:space="preserve">To facilitate the achievement of the above objectives, the study  </w:t>
      </w:r>
      <w:r w:rsidR="000F6629">
        <w:t>seek</w:t>
      </w:r>
      <w:r>
        <w:t xml:space="preserve"> to answer the following questions:</w:t>
      </w:r>
    </w:p>
    <w:p w:rsidR="003D2BAA" w:rsidP="000F3E70" w:rsidRDefault="003D2BAA" w14:paraId="70184BF9" w14:textId="77777777">
      <w:pPr>
        <w:pStyle w:val="ListParagraph"/>
        <w:ind w:left="360"/>
      </w:pPr>
      <w:r>
        <w:t>1. What are the major causes of poor performance in English language among secondary school students in Kenya?</w:t>
      </w:r>
    </w:p>
    <w:p w:rsidR="003D2BAA" w:rsidP="000F3E70" w:rsidRDefault="003D2BAA" w14:paraId="6F279474" w14:textId="77777777">
      <w:pPr>
        <w:pStyle w:val="ListParagraph"/>
        <w:ind w:left="360"/>
      </w:pPr>
      <w:r>
        <w:t>2. To what extent do the causes identified affect the overall performance of students in English language?</w:t>
      </w:r>
    </w:p>
    <w:p w:rsidR="003D2BAA" w:rsidP="000F3E70" w:rsidRDefault="003D2BAA" w14:paraId="5C770FDD" w14:textId="77777777">
      <w:pPr>
        <w:pStyle w:val="ListParagraph"/>
        <w:ind w:left="360"/>
      </w:pPr>
      <w:r>
        <w:t>3. What are the possible solutions to the identified causes of poor performance in English language?</w:t>
      </w:r>
    </w:p>
    <w:p w:rsidRPr="00D8609D" w:rsidR="00C64D24" w:rsidP="00A94A55" w:rsidRDefault="00C64D24" w14:paraId="0588E810" w14:textId="16CD5E0F">
      <w:pPr>
        <w:pStyle w:val="ListParagraph"/>
        <w:numPr>
          <w:ilvl w:val="1"/>
          <w:numId w:val="21"/>
        </w:numPr>
        <w:rPr>
          <w:b/>
        </w:rPr>
      </w:pPr>
      <w:r w:rsidRPr="00D8609D">
        <w:rPr>
          <w:b/>
        </w:rPr>
        <w:t>Significance of the study</w:t>
      </w:r>
    </w:p>
    <w:p w:rsidR="00C64D24" w:rsidP="00C64D24" w:rsidRDefault="00AD104B" w14:paraId="703B5D2A" w14:textId="2C7738C0">
      <w:r>
        <w:t xml:space="preserve">This research is important in providing insight into the Education sector </w:t>
      </w:r>
      <w:r w:rsidR="00485E42">
        <w:t xml:space="preserve">in terms of coming up with methods of teaching </w:t>
      </w:r>
      <w:r w:rsidR="00C618BB">
        <w:t>English in secondary schools through the knowledge that will be generated</w:t>
      </w:r>
      <w:r w:rsidR="00F94FF9">
        <w:t xml:space="preserve">. </w:t>
      </w:r>
    </w:p>
    <w:p w:rsidR="00F94FF9" w:rsidP="00C64D24" w:rsidRDefault="00F94FF9" w14:paraId="74C8ED05" w14:textId="016759AE">
      <w:r>
        <w:t xml:space="preserve">The study will shed light on the causes of poor </w:t>
      </w:r>
      <w:r w:rsidR="009377BA">
        <w:t xml:space="preserve">performance of students in English </w:t>
      </w:r>
      <w:r w:rsidR="00C80A08">
        <w:t xml:space="preserve">and to help Education stakeholders and policy makers to maximize on curriculum implementation </w:t>
      </w:r>
      <w:r w:rsidR="00BB3F97">
        <w:t>to realize increased efficiency.</w:t>
      </w:r>
    </w:p>
    <w:p w:rsidR="009D2AA4" w:rsidP="00C64D24" w:rsidRDefault="009D2AA4" w14:paraId="74E8159D" w14:textId="395076A7">
      <w:r>
        <w:t xml:space="preserve">This </w:t>
      </w:r>
      <w:r w:rsidR="00CE7A82">
        <w:t>study’s findings</w:t>
      </w:r>
      <w:r w:rsidR="005C3049">
        <w:t xml:space="preserve"> </w:t>
      </w:r>
      <w:r w:rsidR="000059C8">
        <w:t xml:space="preserve">will provide feedback on </w:t>
      </w:r>
      <w:r w:rsidR="004F70C2">
        <w:t xml:space="preserve">causes of poor performance in </w:t>
      </w:r>
      <w:r w:rsidR="00B2247D">
        <w:t xml:space="preserve">English, extend to which the causes affect the overall performance </w:t>
      </w:r>
      <w:r w:rsidR="00ED1601">
        <w:t xml:space="preserve">of the students and the </w:t>
      </w:r>
      <w:r w:rsidR="00251CB1">
        <w:t xml:space="preserve">possible solutions </w:t>
      </w:r>
      <w:r w:rsidR="00D00A4B">
        <w:t xml:space="preserve">and this </w:t>
      </w:r>
      <w:r w:rsidR="00C842E2">
        <w:t xml:space="preserve">will </w:t>
      </w:r>
      <w:r w:rsidR="00D00A4B">
        <w:t xml:space="preserve">provide </w:t>
      </w:r>
      <w:r w:rsidR="00453D2E">
        <w:t xml:space="preserve">guide to school curriculum </w:t>
      </w:r>
      <w:r w:rsidR="00CE7A82">
        <w:t>implementers,</w:t>
      </w:r>
      <w:r w:rsidR="00490BBF">
        <w:t xml:space="preserve"> </w:t>
      </w:r>
      <w:r w:rsidR="0032052E">
        <w:t>principals, teaching</w:t>
      </w:r>
      <w:r w:rsidR="00490BBF">
        <w:t xml:space="preserve"> and policy makers </w:t>
      </w:r>
      <w:r w:rsidR="00EC6B2E">
        <w:t xml:space="preserve">to adjust on </w:t>
      </w:r>
      <w:r w:rsidR="001C7218">
        <w:t>these causes and provide a lasting solution</w:t>
      </w:r>
      <w:r w:rsidR="00EC6B2E">
        <w:t xml:space="preserve">, </w:t>
      </w:r>
      <w:r w:rsidR="00E809E5">
        <w:t xml:space="preserve">and </w:t>
      </w:r>
      <w:r w:rsidR="00C54F02">
        <w:t xml:space="preserve"> </w:t>
      </w:r>
      <w:r w:rsidR="00E809E5">
        <w:t>improve</w:t>
      </w:r>
      <w:r w:rsidR="00C54F02">
        <w:t xml:space="preserve"> resource allocation with aim of improving performance </w:t>
      </w:r>
      <w:r w:rsidR="002F6B1D">
        <w:t>of English language.</w:t>
      </w:r>
    </w:p>
    <w:p w:rsidR="00BF370C" w:rsidP="00A56D5C" w:rsidRDefault="00BF370C" w14:paraId="3D45ADB2" w14:textId="6AA6BB59"/>
    <w:p w:rsidR="00B15D57" w:rsidP="00271A87" w:rsidRDefault="00B15D57" w14:paraId="2824E754" w14:textId="2ACB3DE9"/>
    <w:p w:rsidR="009A33E5" w:rsidP="00271A87" w:rsidRDefault="00134A9E" w14:paraId="06D09FBE" w14:textId="61E3E17D">
      <w:pPr>
        <w:rPr>
          <w:b/>
          <w:bCs/>
        </w:rPr>
      </w:pPr>
      <w:r>
        <w:rPr>
          <w:b/>
          <w:bCs/>
        </w:rPr>
        <w:t>CHAPTER</w:t>
      </w:r>
      <w:r w:rsidR="009A33E5">
        <w:rPr>
          <w:b/>
          <w:bCs/>
        </w:rPr>
        <w:t xml:space="preserve"> TWO</w:t>
      </w:r>
    </w:p>
    <w:p w:rsidRPr="00967953" w:rsidR="00B15D57" w:rsidP="00271A87" w:rsidRDefault="00A94A55" w14:paraId="5E5F98B4" w14:textId="127237DB">
      <w:r>
        <w:rPr>
          <w:b/>
          <w:bCs/>
        </w:rPr>
        <w:t xml:space="preserve"> </w:t>
      </w:r>
      <w:r w:rsidR="005C37D6">
        <w:rPr>
          <w:b/>
          <w:bCs/>
        </w:rPr>
        <w:t xml:space="preserve">LITERATURE </w:t>
      </w:r>
      <w:r w:rsidR="00967953">
        <w:rPr>
          <w:b/>
          <w:bCs/>
        </w:rPr>
        <w:t xml:space="preserve">REVIEW </w:t>
      </w:r>
    </w:p>
    <w:p w:rsidRPr="00E26E27" w:rsidR="00554AF5" w:rsidP="00271A87" w:rsidRDefault="00E26E27" w14:paraId="1E4539C0" w14:textId="7C45A0E4">
      <w:pPr>
        <w:rPr>
          <w:b/>
        </w:rPr>
      </w:pPr>
      <w:r w:rsidRPr="00E26E27">
        <w:rPr>
          <w:b/>
        </w:rPr>
        <w:t>2.1</w:t>
      </w:r>
      <w:r w:rsidRPr="00E26E27" w:rsidR="00134A9E">
        <w:rPr>
          <w:b/>
        </w:rPr>
        <w:t xml:space="preserve"> </w:t>
      </w:r>
      <w:r w:rsidRPr="00E26E27" w:rsidR="00554AF5">
        <w:rPr>
          <w:b/>
        </w:rPr>
        <w:t>INTRODUCTION</w:t>
      </w:r>
    </w:p>
    <w:p w:rsidR="008D402A" w:rsidP="00271A87" w:rsidRDefault="008D402A" w14:paraId="429C6AC9" w14:textId="051F17B3">
      <w:r>
        <w:t>English language is a fundamental subject in Kenya’s education system, serving as a prerequisite to pursue a range of academic and career possibilities. However, despite the significance of English language, secondary school students in Kenya continue to perform poorly in the subject. This literature review aims to identify the causes of poor performance in English language among secondary school students in Kenya, analyze the extent to which each of the causes contributes to the overall poor performance, and explore possible solutions to the identified causes.</w:t>
      </w:r>
    </w:p>
    <w:p w:rsidRPr="00E26E27" w:rsidR="008D402A" w:rsidP="00271A87" w:rsidRDefault="00E26E27" w14:paraId="05B971A5" w14:textId="14519A71">
      <w:pPr>
        <w:rPr>
          <w:b/>
        </w:rPr>
      </w:pPr>
      <w:r>
        <w:rPr>
          <w:b/>
        </w:rPr>
        <w:t xml:space="preserve">2.2 </w:t>
      </w:r>
      <w:r w:rsidRPr="00E26E27" w:rsidR="008D402A">
        <w:rPr>
          <w:b/>
        </w:rPr>
        <w:t>Causes of Poor Performance in English Language</w:t>
      </w:r>
    </w:p>
    <w:p w:rsidR="008D402A" w:rsidP="00271A87" w:rsidRDefault="008D402A" w14:paraId="3E798F0F" w14:textId="07FE6626">
      <w:r>
        <w:t>Poor preparation by teachers is one of the primary causes of poor performance in English language among secondary school students in Kenya. Research has shown that teachers fail to provide adequate instruction in English language, and they lack the necessary skills to teach language efficiently (</w:t>
      </w:r>
      <w:proofErr w:type="spellStart"/>
      <w:r>
        <w:t>Ndlovu</w:t>
      </w:r>
      <w:proofErr w:type="spellEnd"/>
      <w:r>
        <w:t xml:space="preserve"> &amp; </w:t>
      </w:r>
      <w:proofErr w:type="spellStart"/>
      <w:r>
        <w:t>Mafukata</w:t>
      </w:r>
      <w:proofErr w:type="spellEnd"/>
      <w:r>
        <w:t>, 2019). Additionally, teachers have limited access to instructional materials and lack appropriate professional development to enhance their teaching skills, which significantly hinders students’ proficiency in English language.</w:t>
      </w:r>
    </w:p>
    <w:p w:rsidR="008D402A" w:rsidP="00271A87" w:rsidRDefault="008D402A" w14:paraId="2768A5EC" w14:textId="24058B2F">
      <w:r>
        <w:t>Secondly, students’ low motivation, negative attitudes, and poor study habits contribute to the overall poor performance in English language. Studies show that many students in secondary schools lack motivation to learn, and their negative attitudes towards English language are reflected in their poor performance (</w:t>
      </w:r>
      <w:proofErr w:type="spellStart"/>
      <w:r>
        <w:t>Akinsola</w:t>
      </w:r>
      <w:proofErr w:type="spellEnd"/>
      <w:r>
        <w:t xml:space="preserve"> &amp; </w:t>
      </w:r>
      <w:proofErr w:type="spellStart"/>
      <w:r>
        <w:t>Aladejana</w:t>
      </w:r>
      <w:proofErr w:type="spellEnd"/>
      <w:r>
        <w:t>, 2019). Furthermore, students lack the necessary study techniques, such as note-taking, active listening, and summarization, to comprehend English language and excel in it.</w:t>
      </w:r>
    </w:p>
    <w:p w:rsidR="008D402A" w:rsidP="00271A87" w:rsidRDefault="008D402A" w14:paraId="701674BB" w14:textId="3884BD2C">
      <w:r>
        <w:t>Another factor contributing to poor performance in English language among secondary school students is the language barrier. English is the second language for many students in Kenya, and this poses a significant challenge to their ability to learn effectively. The language barrier hinders students’ comprehension and communication capacities, leading to poor performance (</w:t>
      </w:r>
      <w:proofErr w:type="spellStart"/>
      <w:r>
        <w:t>Awiti</w:t>
      </w:r>
      <w:proofErr w:type="spellEnd"/>
      <w:r>
        <w:t xml:space="preserve"> et al., 2021).</w:t>
      </w:r>
    </w:p>
    <w:p w:rsidRPr="00E26E27" w:rsidR="008D402A" w:rsidP="00271A87" w:rsidRDefault="00E26E27" w14:paraId="28891010" w14:textId="2923FC90">
      <w:pPr>
        <w:rPr>
          <w:b/>
        </w:rPr>
      </w:pPr>
      <w:r>
        <w:rPr>
          <w:b/>
        </w:rPr>
        <w:t xml:space="preserve">2.3 </w:t>
      </w:r>
      <w:r w:rsidRPr="00E26E27" w:rsidR="008D402A">
        <w:rPr>
          <w:b/>
        </w:rPr>
        <w:t>Extent of Contribution of Each Cause</w:t>
      </w:r>
    </w:p>
    <w:p w:rsidR="008D402A" w:rsidP="00271A87" w:rsidRDefault="008D402A" w14:paraId="250A6747" w14:textId="16D8024E">
      <w:r>
        <w:t>The causes of poor performance in English language significantly contribute to the overall poor performance of secondary school students in Kenya. However, the extent to which each cause influences poor performance varies. The lack of adequate preparation by teachers appears to have a more significant impact on poor performance in English language than other causes. This is based on the evidence that inadequate instruction and insufficient instructional materials and professional development impede students’ ability to excel (</w:t>
      </w:r>
      <w:proofErr w:type="spellStart"/>
      <w:r>
        <w:t>Ndlovu</w:t>
      </w:r>
      <w:proofErr w:type="spellEnd"/>
      <w:r>
        <w:t xml:space="preserve"> &amp; </w:t>
      </w:r>
      <w:proofErr w:type="spellStart"/>
      <w:r>
        <w:t>Mafukata</w:t>
      </w:r>
      <w:proofErr w:type="spellEnd"/>
      <w:r>
        <w:t>, 2019).</w:t>
      </w:r>
    </w:p>
    <w:p w:rsidR="008D402A" w:rsidP="00271A87" w:rsidRDefault="008D402A" w14:paraId="06CB5611" w14:textId="410173CD">
      <w:r>
        <w:t>Students’ poor motivation and negative attitudes also influence poor performance in English language, albeit to a lesser extent. These attitudes manifest in a lack of effort, poor attendance, and disengagement from learning (</w:t>
      </w:r>
      <w:proofErr w:type="spellStart"/>
      <w:r>
        <w:t>Akinsola</w:t>
      </w:r>
      <w:proofErr w:type="spellEnd"/>
      <w:r>
        <w:t xml:space="preserve"> &amp; </w:t>
      </w:r>
      <w:proofErr w:type="spellStart"/>
      <w:r>
        <w:t>Aladejana</w:t>
      </w:r>
      <w:proofErr w:type="spellEnd"/>
      <w:r>
        <w:t>, 2019).</w:t>
      </w:r>
    </w:p>
    <w:p w:rsidRPr="00E26E27" w:rsidR="008D402A" w:rsidP="00271A87" w:rsidRDefault="00E26E27" w14:paraId="41B18F56" w14:textId="51575FDE">
      <w:pPr>
        <w:rPr>
          <w:b/>
        </w:rPr>
      </w:pPr>
      <w:r>
        <w:rPr>
          <w:b/>
        </w:rPr>
        <w:t xml:space="preserve">2.4 </w:t>
      </w:r>
      <w:r w:rsidRPr="00E26E27" w:rsidR="008D402A">
        <w:rPr>
          <w:b/>
        </w:rPr>
        <w:t>Solutions to the Identified Causes of Poor Performance in English Language</w:t>
      </w:r>
    </w:p>
    <w:p w:rsidR="008D402A" w:rsidP="00271A87" w:rsidRDefault="008D402A" w14:paraId="1F771E32" w14:textId="55746539">
      <w:r>
        <w:t>Several strategies can tackle the identified causes of poor performance in English language among secondary school students in Kenya. One approach is to improve teachers’ preparation and instructional methods. This can be achieved through providing adequate teaching resources and professional development opportunities for teachers. Additionally, promoting an inclusive classroom environment, collaborative lesson planning, and peer mentoring can go a long way in improving the quality of instruction.</w:t>
      </w:r>
    </w:p>
    <w:p w:rsidR="008D402A" w:rsidP="00271A87" w:rsidRDefault="008D402A" w14:paraId="7870A01E" w14:textId="445A2BF5">
      <w:r>
        <w:t xml:space="preserve">Another approach is to motivate students and </w:t>
      </w:r>
      <w:r w:rsidR="00385E0F">
        <w:t>instill</w:t>
      </w:r>
      <w:r>
        <w:t xml:space="preserve"> positive learning attitudes towards the subject. This can be achieved through creating interactive and engaging lessons, promoting a positive learning environment, providing encouragement and recognition, and tapping into students’ interests and learning styles.</w:t>
      </w:r>
    </w:p>
    <w:p w:rsidRPr="00E26E27" w:rsidR="008572CE" w:rsidP="00271A87" w:rsidRDefault="008D402A" w14:paraId="306C18A3" w14:textId="5EE23D95">
      <w:r>
        <w:t>Lastly, addressing the language barrier through providing language support can also enhance students’ performance in English language. This can involve offering language courses that aim to improve students’ oral and written language proficiency or providing language support through technologies such as translation tools or tutors.</w:t>
      </w:r>
    </w:p>
    <w:p w:rsidR="008572CE" w:rsidP="00271A87" w:rsidRDefault="008572CE" w14:paraId="3AFCAAC9" w14:textId="77777777">
      <w:pPr>
        <w:rPr>
          <w:b/>
          <w:bCs/>
        </w:rPr>
      </w:pPr>
    </w:p>
    <w:p w:rsidR="008572CE" w:rsidP="00271A87" w:rsidRDefault="008572CE" w14:paraId="07B75B8A" w14:textId="77777777">
      <w:pPr>
        <w:rPr>
          <w:b/>
          <w:bCs/>
        </w:rPr>
      </w:pPr>
    </w:p>
    <w:p w:rsidR="00D34EE9" w:rsidP="00271A87" w:rsidRDefault="00D34EE9" w14:paraId="3D8D11B5" w14:textId="77777777">
      <w:pPr>
        <w:rPr>
          <w:b/>
          <w:bCs/>
        </w:rPr>
      </w:pPr>
    </w:p>
    <w:p w:rsidR="00D34EE9" w:rsidP="00271A87" w:rsidRDefault="00D34EE9" w14:paraId="0CF78909" w14:textId="77777777">
      <w:pPr>
        <w:rPr>
          <w:b/>
          <w:bCs/>
        </w:rPr>
      </w:pPr>
    </w:p>
    <w:p w:rsidR="00D34EE9" w:rsidP="00271A87" w:rsidRDefault="00D34EE9" w14:paraId="2C8B070A" w14:textId="77777777">
      <w:pPr>
        <w:rPr>
          <w:b/>
          <w:bCs/>
        </w:rPr>
      </w:pPr>
    </w:p>
    <w:p w:rsidR="00D34EE9" w:rsidP="00271A87" w:rsidRDefault="00D34EE9" w14:paraId="661B506C" w14:textId="77777777">
      <w:pPr>
        <w:rPr>
          <w:b/>
          <w:bCs/>
        </w:rPr>
      </w:pPr>
    </w:p>
    <w:p w:rsidR="00D34EE9" w:rsidP="00271A87" w:rsidRDefault="00D34EE9" w14:paraId="4B28ABEB" w14:textId="77777777">
      <w:pPr>
        <w:rPr>
          <w:b/>
          <w:bCs/>
        </w:rPr>
      </w:pPr>
    </w:p>
    <w:p w:rsidR="00D34EE9" w:rsidP="00271A87" w:rsidRDefault="00D34EE9" w14:paraId="3A4A2FCB" w14:textId="77777777">
      <w:pPr>
        <w:rPr>
          <w:b/>
          <w:bCs/>
        </w:rPr>
      </w:pPr>
    </w:p>
    <w:p w:rsidR="00D34EE9" w:rsidP="00271A87" w:rsidRDefault="00D34EE9" w14:paraId="7E33D95F" w14:textId="77777777">
      <w:pPr>
        <w:rPr>
          <w:b/>
          <w:bCs/>
        </w:rPr>
      </w:pPr>
    </w:p>
    <w:p w:rsidR="00D34EE9" w:rsidP="00271A87" w:rsidRDefault="00D34EE9" w14:paraId="419AC55A" w14:textId="77777777">
      <w:pPr>
        <w:rPr>
          <w:b/>
          <w:bCs/>
        </w:rPr>
      </w:pPr>
    </w:p>
    <w:p w:rsidR="00D34EE9" w:rsidP="00271A87" w:rsidRDefault="00D34EE9" w14:paraId="1CABAD1C" w14:textId="77777777">
      <w:pPr>
        <w:rPr>
          <w:b/>
          <w:bCs/>
        </w:rPr>
      </w:pPr>
    </w:p>
    <w:p w:rsidR="00D34EE9" w:rsidP="00271A87" w:rsidRDefault="00D34EE9" w14:paraId="47DBCBB1" w14:textId="77777777">
      <w:pPr>
        <w:rPr>
          <w:b/>
          <w:bCs/>
        </w:rPr>
      </w:pPr>
    </w:p>
    <w:p w:rsidR="00D34EE9" w:rsidP="00271A87" w:rsidRDefault="00D34EE9" w14:paraId="74D27391" w14:textId="77777777">
      <w:pPr>
        <w:rPr>
          <w:b/>
          <w:bCs/>
        </w:rPr>
      </w:pPr>
    </w:p>
    <w:p w:rsidR="00D34EE9" w:rsidP="00271A87" w:rsidRDefault="00D34EE9" w14:paraId="01D67A26" w14:textId="77777777">
      <w:pPr>
        <w:rPr>
          <w:b/>
          <w:bCs/>
        </w:rPr>
      </w:pPr>
    </w:p>
    <w:p w:rsidR="00D34EE9" w:rsidP="00271A87" w:rsidRDefault="00D34EE9" w14:paraId="78595810" w14:textId="77777777">
      <w:pPr>
        <w:rPr>
          <w:b/>
          <w:bCs/>
        </w:rPr>
      </w:pPr>
    </w:p>
    <w:p w:rsidR="00D34EE9" w:rsidP="00271A87" w:rsidRDefault="00D34EE9" w14:paraId="56070444" w14:textId="77777777">
      <w:pPr>
        <w:rPr>
          <w:b/>
          <w:bCs/>
        </w:rPr>
      </w:pPr>
    </w:p>
    <w:p w:rsidR="00D34EE9" w:rsidP="00271A87" w:rsidRDefault="00D34EE9" w14:paraId="15E7EFD9" w14:textId="77777777">
      <w:pPr>
        <w:rPr>
          <w:b/>
          <w:bCs/>
        </w:rPr>
      </w:pPr>
    </w:p>
    <w:p w:rsidR="00D34EE9" w:rsidP="00271A87" w:rsidRDefault="00D34EE9" w14:paraId="730CE8B8" w14:textId="77777777">
      <w:pPr>
        <w:rPr>
          <w:b/>
          <w:bCs/>
        </w:rPr>
      </w:pPr>
    </w:p>
    <w:p w:rsidR="00E26E27" w:rsidP="00271A87" w:rsidRDefault="00B725B7" w14:paraId="75CED4B2" w14:textId="7DE91D10">
      <w:pPr>
        <w:rPr>
          <w:b/>
          <w:bCs/>
        </w:rPr>
      </w:pPr>
      <w:r>
        <w:rPr>
          <w:b/>
          <w:bCs/>
        </w:rPr>
        <w:t>C</w:t>
      </w:r>
      <w:r w:rsidR="00E26E27">
        <w:rPr>
          <w:b/>
          <w:bCs/>
        </w:rPr>
        <w:t>HAPTER THREE</w:t>
      </w:r>
    </w:p>
    <w:p w:rsidRPr="00DF1560" w:rsidR="00B442BB" w:rsidP="00271A87" w:rsidRDefault="001C7D23" w14:paraId="66B0EC85" w14:textId="57871F76">
      <w:pPr>
        <w:rPr>
          <w:b/>
          <w:bCs/>
        </w:rPr>
      </w:pPr>
      <w:r>
        <w:rPr>
          <w:b/>
          <w:bCs/>
        </w:rPr>
        <w:t xml:space="preserve"> RESEARCH DESIGN AND METHODOLOGY </w:t>
      </w:r>
    </w:p>
    <w:p w:rsidRPr="00E26E27" w:rsidR="00216EC8" w:rsidP="00216EC8" w:rsidRDefault="00216EC8" w14:paraId="5E46A7D0" w14:textId="77777777">
      <w:pPr>
        <w:rPr>
          <w:b/>
        </w:rPr>
      </w:pPr>
      <w:r w:rsidRPr="00E26E27">
        <w:rPr>
          <w:b/>
        </w:rPr>
        <w:t>3.0 Introduction</w:t>
      </w:r>
    </w:p>
    <w:p w:rsidR="00216EC8" w:rsidP="00216EC8" w:rsidRDefault="00216EC8" w14:paraId="57A0C66E" w14:textId="77777777">
      <w:r>
        <w:t>In chapter three, there is the presentation of the research design. The study population</w:t>
      </w:r>
    </w:p>
    <w:p w:rsidR="00216EC8" w:rsidP="00216EC8" w:rsidRDefault="00216EC8" w14:paraId="4DE94B11" w14:textId="77777777">
      <w:r>
        <w:t>and location are also discussed. The chapter also presents sampling techniques,</w:t>
      </w:r>
    </w:p>
    <w:p w:rsidR="00216EC8" w:rsidP="00216EC8" w:rsidRDefault="00216EC8" w14:paraId="09F1B49A" w14:textId="77777777">
      <w:r>
        <w:t>instruments used for data collection, procedures employed in collecting data, data</w:t>
      </w:r>
    </w:p>
    <w:p w:rsidR="00B90845" w:rsidP="0004032E" w:rsidRDefault="00216EC8" w14:paraId="43EB9F37" w14:textId="77D24C6C">
      <w:r>
        <w:t>analysis and ethical consideration.</w:t>
      </w:r>
    </w:p>
    <w:p w:rsidRPr="00E26E27" w:rsidR="00B90845" w:rsidP="00B3493E" w:rsidRDefault="00B3493E" w14:paraId="693B874D" w14:textId="535423BE">
      <w:pPr>
        <w:pStyle w:val="ListParagraph"/>
        <w:numPr>
          <w:ilvl w:val="1"/>
          <w:numId w:val="19"/>
        </w:numPr>
        <w:rPr>
          <w:b/>
        </w:rPr>
      </w:pPr>
      <w:r w:rsidRPr="00E26E27">
        <w:rPr>
          <w:b/>
        </w:rPr>
        <w:t>Research</w:t>
      </w:r>
      <w:r w:rsidRPr="00E26E27" w:rsidR="00B90845">
        <w:rPr>
          <w:b/>
        </w:rPr>
        <w:t xml:space="preserve"> Design</w:t>
      </w:r>
    </w:p>
    <w:p w:rsidR="00B90845" w:rsidP="0004032E" w:rsidRDefault="00E26E27" w14:paraId="5F49DA67" w14:textId="501E24EC">
      <w:r>
        <w:t>The research</w:t>
      </w:r>
      <w:r w:rsidR="00274016">
        <w:t xml:space="preserve">  </w:t>
      </w:r>
      <w:r w:rsidR="000F6629">
        <w:t xml:space="preserve">employed </w:t>
      </w:r>
      <w:r w:rsidR="00274016">
        <w:t xml:space="preserve"> descriptive survey approach which encompass </w:t>
      </w:r>
      <w:r w:rsidR="007F683A">
        <w:t xml:space="preserve">both qualitative and quantitative </w:t>
      </w:r>
      <w:r w:rsidR="00236169">
        <w:t xml:space="preserve">data to provide </w:t>
      </w:r>
      <w:r w:rsidR="003612EB">
        <w:t>relevant and accurate information.</w:t>
      </w:r>
    </w:p>
    <w:p w:rsidRPr="00E26E27" w:rsidR="00837669" w:rsidP="00837669" w:rsidRDefault="00837669" w14:paraId="2E16AD00" w14:textId="49F247AD">
      <w:pPr>
        <w:pStyle w:val="ListParagraph"/>
        <w:numPr>
          <w:ilvl w:val="1"/>
          <w:numId w:val="19"/>
        </w:numPr>
        <w:rPr>
          <w:b/>
        </w:rPr>
      </w:pPr>
      <w:r w:rsidRPr="00E26E27">
        <w:rPr>
          <w:b/>
        </w:rPr>
        <w:t>Location of the study</w:t>
      </w:r>
    </w:p>
    <w:p w:rsidR="00837669" w:rsidP="00837669" w:rsidRDefault="00B2265B" w14:paraId="36F7A474" w14:textId="18916117">
      <w:r>
        <w:t xml:space="preserve">The study </w:t>
      </w:r>
      <w:r w:rsidR="008E5753">
        <w:t>was</w:t>
      </w:r>
      <w:r>
        <w:t xml:space="preserve"> carried out in Chesoen ward, Bomet </w:t>
      </w:r>
      <w:r w:rsidR="00FF45D0">
        <w:t xml:space="preserve">central </w:t>
      </w:r>
      <w:r w:rsidR="00281F8E">
        <w:t>constituency, Bomet</w:t>
      </w:r>
      <w:r w:rsidR="009E6527">
        <w:t xml:space="preserve"> county Kenya.</w:t>
      </w:r>
    </w:p>
    <w:p w:rsidRPr="00E26E27" w:rsidR="009E6527" w:rsidP="009E6527" w:rsidRDefault="009E6527" w14:paraId="2717BFCC" w14:textId="4E44C87B">
      <w:pPr>
        <w:pStyle w:val="ListParagraph"/>
        <w:numPr>
          <w:ilvl w:val="1"/>
          <w:numId w:val="19"/>
        </w:numPr>
        <w:rPr>
          <w:b/>
        </w:rPr>
      </w:pPr>
      <w:r w:rsidRPr="00E26E27">
        <w:rPr>
          <w:b/>
        </w:rPr>
        <w:t>Study population</w:t>
      </w:r>
    </w:p>
    <w:p w:rsidR="00B3493E" w:rsidP="0004032E" w:rsidRDefault="00E26E27" w14:paraId="36A65985" w14:textId="46304DE1">
      <w:r>
        <w:t>Teachers, Heads</w:t>
      </w:r>
      <w:r w:rsidR="005E7F7A">
        <w:t xml:space="preserve"> of academic Departments, principals and students from the </w:t>
      </w:r>
      <w:r w:rsidR="00CE7A82">
        <w:t>sampled schools</w:t>
      </w:r>
      <w:r w:rsidR="005E7F7A">
        <w:t xml:space="preserve"> </w:t>
      </w:r>
      <w:r w:rsidR="008E5753">
        <w:t>were</w:t>
      </w:r>
      <w:r w:rsidR="003E2EC6">
        <w:t xml:space="preserve"> respondents in the study.</w:t>
      </w:r>
    </w:p>
    <w:p w:rsidRPr="00E26E27" w:rsidR="00616F3C" w:rsidP="00224390" w:rsidRDefault="00616F3C" w14:paraId="7C526A69" w14:textId="13C8D812">
      <w:pPr>
        <w:pStyle w:val="ListParagraph"/>
        <w:numPr>
          <w:ilvl w:val="1"/>
          <w:numId w:val="19"/>
        </w:numPr>
        <w:rPr>
          <w:b/>
        </w:rPr>
      </w:pPr>
      <w:r w:rsidRPr="00E26E27">
        <w:rPr>
          <w:b/>
        </w:rPr>
        <w:t xml:space="preserve">Sample </w:t>
      </w:r>
      <w:r w:rsidRPr="00E26E27" w:rsidR="004D5CD4">
        <w:rPr>
          <w:b/>
        </w:rPr>
        <w:t xml:space="preserve">size and sampling </w:t>
      </w:r>
      <w:r w:rsidRPr="00E26E27" w:rsidR="00224390">
        <w:rPr>
          <w:b/>
        </w:rPr>
        <w:t>procedures</w:t>
      </w:r>
    </w:p>
    <w:p w:rsidR="00224390" w:rsidP="00224390" w:rsidRDefault="00224390" w14:paraId="262C7D1F" w14:textId="64390227">
      <w:r>
        <w:t xml:space="preserve">Stratified sampling </w:t>
      </w:r>
      <w:r w:rsidR="008E5753">
        <w:t>were</w:t>
      </w:r>
      <w:r w:rsidR="00893969">
        <w:t xml:space="preserve"> used in taking care of different </w:t>
      </w:r>
      <w:r w:rsidR="001A05AE">
        <w:t>categories</w:t>
      </w:r>
      <w:r w:rsidR="00893969">
        <w:t xml:space="preserve"> of schools </w:t>
      </w:r>
      <w:r w:rsidR="009562DD">
        <w:t xml:space="preserve">this </w:t>
      </w:r>
      <w:r w:rsidR="00972E00">
        <w:t xml:space="preserve">includes national </w:t>
      </w:r>
      <w:r w:rsidR="001A05AE">
        <w:t>schools, extra</w:t>
      </w:r>
      <w:r w:rsidR="00972E00">
        <w:t xml:space="preserve"> county schools </w:t>
      </w:r>
      <w:r w:rsidR="007538E5">
        <w:t xml:space="preserve">and county schools. </w:t>
      </w:r>
    </w:p>
    <w:p w:rsidR="007538E5" w:rsidP="00224390" w:rsidRDefault="007538E5" w14:paraId="24E30F5F" w14:textId="23A886EF">
      <w:r>
        <w:t xml:space="preserve">Simple random sampling employed </w:t>
      </w:r>
      <w:r w:rsidR="0026200B">
        <w:t>in select</w:t>
      </w:r>
      <w:r w:rsidR="00FF225D">
        <w:t>ing schools that should participate in research.</w:t>
      </w:r>
    </w:p>
    <w:p w:rsidRPr="00E26E27" w:rsidR="00896275" w:rsidP="0076660E" w:rsidRDefault="0007701B" w14:paraId="7FD4BFD4" w14:textId="45AB71E1">
      <w:pPr>
        <w:pStyle w:val="ListParagraph"/>
        <w:numPr>
          <w:ilvl w:val="1"/>
          <w:numId w:val="19"/>
        </w:numPr>
        <w:rPr>
          <w:b/>
        </w:rPr>
      </w:pPr>
      <w:r w:rsidRPr="00E26E27">
        <w:rPr>
          <w:b/>
        </w:rPr>
        <w:t>Data collection instruments</w:t>
      </w:r>
    </w:p>
    <w:p w:rsidR="00A72467" w:rsidP="0007701B" w:rsidRDefault="00F65A1D" w14:paraId="25FC0611" w14:textId="1FA7BC6F">
      <w:r>
        <w:t xml:space="preserve">Questionnaires and interview guides </w:t>
      </w:r>
      <w:r w:rsidR="00094BB8">
        <w:t xml:space="preserve">were used </w:t>
      </w:r>
      <w:r>
        <w:t xml:space="preserve">because the study relies on </w:t>
      </w:r>
      <w:r w:rsidR="00E53FBC">
        <w:t xml:space="preserve">document analysis that provide secondary </w:t>
      </w:r>
      <w:r w:rsidR="00CE7A82">
        <w:t>data.</w:t>
      </w:r>
    </w:p>
    <w:p w:rsidRPr="00D34EE9" w:rsidR="0050031A" w:rsidP="0007701B" w:rsidRDefault="00EB1A1C" w14:paraId="1C08CA96" w14:textId="16B0EAAA">
      <w:pPr>
        <w:rPr>
          <w:b/>
        </w:rPr>
      </w:pPr>
      <w:r w:rsidRPr="00E26E27">
        <w:rPr>
          <w:b/>
        </w:rPr>
        <w:t xml:space="preserve">        </w:t>
      </w:r>
    </w:p>
    <w:p w:rsidR="00303F90" w:rsidP="0007701B" w:rsidRDefault="00303F90" w14:paraId="7BB8BF4F" w14:textId="77777777">
      <w:pPr>
        <w:rPr>
          <w:b/>
        </w:rPr>
      </w:pPr>
    </w:p>
    <w:p w:rsidR="00CB1A79" w:rsidP="0007701B" w:rsidRDefault="00B84CD4" w14:paraId="0EA352AB" w14:textId="41780505">
      <w:pPr>
        <w:rPr>
          <w:b/>
        </w:rPr>
      </w:pPr>
      <w:r w:rsidRPr="00CB1A79">
        <w:rPr>
          <w:b/>
        </w:rPr>
        <w:t>3.6</w:t>
      </w:r>
      <w:r w:rsidR="008E4C6A">
        <w:rPr>
          <w:b/>
        </w:rPr>
        <w:t xml:space="preserve"> </w:t>
      </w:r>
      <w:r w:rsidRPr="00CB1A79" w:rsidR="00797188">
        <w:rPr>
          <w:b/>
        </w:rPr>
        <w:t>Ethical considerations</w:t>
      </w:r>
      <w:r w:rsidRPr="00CB1A79">
        <w:rPr>
          <w:b/>
        </w:rPr>
        <w:t xml:space="preserve"> </w:t>
      </w:r>
    </w:p>
    <w:p w:rsidR="003664DC" w:rsidP="0007701B" w:rsidRDefault="00797188" w14:paraId="254C28A0" w14:textId="28BD2E56">
      <w:pPr>
        <w:rPr>
          <w:bCs/>
        </w:rPr>
      </w:pPr>
      <w:r>
        <w:rPr>
          <w:bCs/>
        </w:rPr>
        <w:t xml:space="preserve">Ethical consideration in research entailed the moral standards put into consideration while gathering data. The principles of voluntary participation, informed </w:t>
      </w:r>
      <w:r w:rsidR="00303F90">
        <w:rPr>
          <w:bCs/>
        </w:rPr>
        <w:t>consent, a</w:t>
      </w:r>
      <w:r w:rsidR="004937BA">
        <w:rPr>
          <w:bCs/>
        </w:rPr>
        <w:t xml:space="preserve"> </w:t>
      </w:r>
      <w:r>
        <w:rPr>
          <w:bCs/>
        </w:rPr>
        <w:t xml:space="preserve"> confidentiality and the right of a person to service was considered (Trochim,</w:t>
      </w:r>
      <w:r w:rsidR="004937BA">
        <w:rPr>
          <w:bCs/>
        </w:rPr>
        <w:t xml:space="preserve"> </w:t>
      </w:r>
      <w:r>
        <w:rPr>
          <w:bCs/>
        </w:rPr>
        <w:t>2006). The due process of seeking approval to carry out the research as a legal</w:t>
      </w:r>
      <w:r w:rsidR="00016E06">
        <w:rPr>
          <w:bCs/>
        </w:rPr>
        <w:t xml:space="preserve"> </w:t>
      </w:r>
      <w:r>
        <w:rPr>
          <w:bCs/>
        </w:rPr>
        <w:t xml:space="preserve">fulfillment was </w:t>
      </w:r>
      <w:r w:rsidR="00303F90">
        <w:rPr>
          <w:bCs/>
        </w:rPr>
        <w:t>sought. Principals</w:t>
      </w:r>
      <w:r w:rsidR="003664DC">
        <w:rPr>
          <w:bCs/>
        </w:rPr>
        <w:t xml:space="preserve"> and Heads of Departments of participating</w:t>
      </w:r>
    </w:p>
    <w:p w:rsidR="003664DC" w:rsidP="0007701B" w:rsidRDefault="003664DC" w14:paraId="75BF36B9" w14:textId="6AF63954">
      <w:pPr>
        <w:rPr>
          <w:bCs/>
        </w:rPr>
      </w:pPr>
      <w:r>
        <w:rPr>
          <w:bCs/>
        </w:rPr>
        <w:t>Schools were also consulted and permission sought. The researcher assured the</w:t>
      </w:r>
    </w:p>
    <w:p w:rsidR="003664DC" w:rsidP="0007701B" w:rsidRDefault="003664DC" w14:paraId="43A344AD" w14:textId="087636BC">
      <w:pPr>
        <w:rPr>
          <w:bCs/>
        </w:rPr>
      </w:pPr>
      <w:r>
        <w:rPr>
          <w:bCs/>
        </w:rPr>
        <w:t>Respondents of confidentiality to enable them freely volunteer the information.</w:t>
      </w:r>
    </w:p>
    <w:p w:rsidR="003664DC" w:rsidP="0007701B" w:rsidRDefault="003664DC" w14:paraId="698E8938" w14:textId="77777777">
      <w:pPr>
        <w:rPr>
          <w:bCs/>
        </w:rPr>
      </w:pPr>
      <w:r>
        <w:rPr>
          <w:bCs/>
        </w:rPr>
        <w:t>Information was also gathered from respondents based on informed consent. This was</w:t>
      </w:r>
    </w:p>
    <w:p w:rsidR="003664DC" w:rsidP="0007701B" w:rsidRDefault="003664DC" w14:paraId="1C332A86" w14:textId="3F309912">
      <w:pPr>
        <w:rPr>
          <w:bCs/>
        </w:rPr>
      </w:pPr>
      <w:r>
        <w:rPr>
          <w:bCs/>
        </w:rPr>
        <w:t>Done through explaining to them the purpose and benefits of the research. According to</w:t>
      </w:r>
    </w:p>
    <w:p w:rsidR="003664DC" w:rsidP="0007701B" w:rsidRDefault="003664DC" w14:paraId="71F30FD9" w14:textId="77777777">
      <w:pPr>
        <w:rPr>
          <w:bCs/>
        </w:rPr>
      </w:pPr>
      <w:r>
        <w:rPr>
          <w:bCs/>
        </w:rPr>
        <w:t>Nachmias and Nachmias (1996), informed consent is rooted in the aspect of freedom and</w:t>
      </w:r>
    </w:p>
    <w:p w:rsidR="003664DC" w:rsidP="0007701B" w:rsidRDefault="003664DC" w14:paraId="14B3E861" w14:textId="615072CF">
      <w:pPr>
        <w:rPr>
          <w:bCs/>
        </w:rPr>
      </w:pPr>
      <w:r>
        <w:rPr>
          <w:bCs/>
        </w:rPr>
        <w:t>Self determination as fundamentals of Human Rights. It is also based on the elements of</w:t>
      </w:r>
    </w:p>
    <w:p w:rsidR="003664DC" w:rsidP="0007701B" w:rsidRDefault="003664DC" w14:paraId="54E67E1F" w14:textId="59548051">
      <w:pPr>
        <w:rPr>
          <w:bCs/>
        </w:rPr>
      </w:pPr>
      <w:r>
        <w:rPr>
          <w:bCs/>
        </w:rPr>
        <w:t>Competence, voluntarism, full information and comprehension.</w:t>
      </w:r>
    </w:p>
    <w:p w:rsidR="00016E06" w:rsidP="0007701B" w:rsidRDefault="00016E06" w14:paraId="50E40A55" w14:textId="77777777">
      <w:pPr>
        <w:rPr>
          <w:b/>
        </w:rPr>
      </w:pPr>
    </w:p>
    <w:p w:rsidR="00016E06" w:rsidP="0007701B" w:rsidRDefault="00016E06" w14:paraId="1348667A" w14:textId="77777777">
      <w:pPr>
        <w:rPr>
          <w:b/>
        </w:rPr>
      </w:pPr>
    </w:p>
    <w:p w:rsidR="00016E06" w:rsidP="0007701B" w:rsidRDefault="00016E06" w14:paraId="4152F795" w14:textId="77777777">
      <w:pPr>
        <w:rPr>
          <w:b/>
        </w:rPr>
      </w:pPr>
    </w:p>
    <w:p w:rsidR="00016E06" w:rsidP="0007701B" w:rsidRDefault="00016E06" w14:paraId="016E778E" w14:textId="77777777">
      <w:pPr>
        <w:rPr>
          <w:b/>
        </w:rPr>
      </w:pPr>
    </w:p>
    <w:p w:rsidR="00016E06" w:rsidP="0007701B" w:rsidRDefault="00016E06" w14:paraId="7AAF996B" w14:textId="77777777">
      <w:pPr>
        <w:rPr>
          <w:b/>
        </w:rPr>
      </w:pPr>
    </w:p>
    <w:p w:rsidR="00016E06" w:rsidP="0007701B" w:rsidRDefault="00016E06" w14:paraId="62A4D417" w14:textId="77777777">
      <w:pPr>
        <w:rPr>
          <w:b/>
        </w:rPr>
      </w:pPr>
    </w:p>
    <w:p w:rsidR="00016E06" w:rsidP="0007701B" w:rsidRDefault="00016E06" w14:paraId="2FBCCBB8" w14:textId="77777777">
      <w:pPr>
        <w:rPr>
          <w:b/>
        </w:rPr>
      </w:pPr>
    </w:p>
    <w:p w:rsidR="00016E06" w:rsidP="0007701B" w:rsidRDefault="00016E06" w14:paraId="493B1E4B" w14:textId="77777777">
      <w:pPr>
        <w:rPr>
          <w:b/>
        </w:rPr>
      </w:pPr>
    </w:p>
    <w:p w:rsidR="00016E06" w:rsidP="0007701B" w:rsidRDefault="00016E06" w14:paraId="0ABA1E77" w14:textId="77777777">
      <w:pPr>
        <w:rPr>
          <w:b/>
        </w:rPr>
      </w:pPr>
    </w:p>
    <w:p w:rsidR="00016E06" w:rsidP="0007701B" w:rsidRDefault="00016E06" w14:paraId="32527777" w14:textId="77777777">
      <w:pPr>
        <w:rPr>
          <w:b/>
        </w:rPr>
      </w:pPr>
    </w:p>
    <w:p w:rsidR="00016E06" w:rsidP="0007701B" w:rsidRDefault="00016E06" w14:paraId="2CCFF3FE" w14:textId="77777777">
      <w:pPr>
        <w:rPr>
          <w:b/>
        </w:rPr>
      </w:pPr>
    </w:p>
    <w:p w:rsidR="00016E06" w:rsidP="0007701B" w:rsidRDefault="00016E06" w14:paraId="4412D01B" w14:textId="77777777">
      <w:pPr>
        <w:rPr>
          <w:b/>
        </w:rPr>
      </w:pPr>
    </w:p>
    <w:p w:rsidRPr="00E27C80" w:rsidR="0050031A" w:rsidP="0007701B" w:rsidRDefault="0050031A" w14:paraId="684005AE" w14:textId="6D35CD53">
      <w:pPr>
        <w:rPr>
          <w:b/>
        </w:rPr>
      </w:pPr>
      <w:r w:rsidRPr="00E27C80">
        <w:rPr>
          <w:b/>
        </w:rPr>
        <w:t>CHAPTER FOUR</w:t>
      </w:r>
    </w:p>
    <w:p w:rsidRPr="00E27C80" w:rsidR="002E229B" w:rsidP="0007701B" w:rsidRDefault="0050031A" w14:paraId="2901EC96" w14:textId="5D742AA3">
      <w:pPr>
        <w:rPr>
          <w:b/>
        </w:rPr>
      </w:pPr>
      <w:r w:rsidRPr="00E27C80">
        <w:rPr>
          <w:b/>
        </w:rPr>
        <w:t>DATA PRESENTATION, ANALYSIS AND INTERPRETATION</w:t>
      </w:r>
    </w:p>
    <w:p w:rsidRPr="00E27C80" w:rsidR="002E229B" w:rsidP="0007701B" w:rsidRDefault="002E229B" w14:paraId="49DE0F35" w14:textId="77777777">
      <w:pPr>
        <w:rPr>
          <w:b/>
        </w:rPr>
      </w:pPr>
      <w:r w:rsidRPr="00E27C80">
        <w:rPr>
          <w:b/>
        </w:rPr>
        <w:t xml:space="preserve">4.1 Introduction </w:t>
      </w:r>
    </w:p>
    <w:p w:rsidR="002E229B" w:rsidP="0007701B" w:rsidRDefault="002E229B" w14:paraId="66FA407D" w14:textId="77777777">
      <w:pPr>
        <w:rPr>
          <w:bCs/>
        </w:rPr>
      </w:pPr>
    </w:p>
    <w:p w:rsidR="002E229B" w:rsidP="0007701B" w:rsidRDefault="002E229B" w14:paraId="2988EC41" w14:textId="77777777">
      <w:pPr>
        <w:rPr>
          <w:bCs/>
        </w:rPr>
      </w:pPr>
      <w:r>
        <w:rPr>
          <w:bCs/>
        </w:rPr>
        <w:t>This chapter presents the findings of the study on the causes of poor performance in English language among secondary school students. This chapter provides a comprehensive analysis and interpretation of the collected data, aiming to shed light on the factors contributing to poor performance in English language.</w:t>
      </w:r>
    </w:p>
    <w:p w:rsidR="002E229B" w:rsidP="0007701B" w:rsidRDefault="002E229B" w14:paraId="44B79419" w14:textId="77777777">
      <w:pPr>
        <w:rPr>
          <w:bCs/>
        </w:rPr>
      </w:pPr>
    </w:p>
    <w:p w:rsidRPr="000E785E" w:rsidR="009B7D28" w:rsidP="0007701B" w:rsidRDefault="002E229B" w14:paraId="2038AD92" w14:textId="77777777">
      <w:pPr>
        <w:rPr>
          <w:b/>
        </w:rPr>
      </w:pPr>
      <w:r w:rsidRPr="000E785E">
        <w:rPr>
          <w:b/>
        </w:rPr>
        <w:t xml:space="preserve">4.2 Data Collection Process </w:t>
      </w:r>
    </w:p>
    <w:p w:rsidR="002E229B" w:rsidP="0007701B" w:rsidRDefault="002E229B" w14:paraId="5FC4CB0C" w14:textId="39677DA0">
      <w:pPr>
        <w:rPr>
          <w:bCs/>
        </w:rPr>
      </w:pPr>
      <w:r>
        <w:rPr>
          <w:bCs/>
        </w:rPr>
        <w:t>The data collection process involved the use of interviews and questionnaires. The interviews were conducted with teachers, school administrators, and students to gather in-depth insights into their perceptions and experiences regarding poor performance in English language. On the other hand, questionnaires were distributed among a representative sample of secondary school students to gather quantitative data regarding their perceptions and experiences. The research instruments were carefully designed to address the research objectives and ensure reliability and validity of the collected data.</w:t>
      </w:r>
    </w:p>
    <w:p w:rsidRPr="000E785E" w:rsidR="002E229B" w:rsidP="0007701B" w:rsidRDefault="002E229B" w14:paraId="0EE2AAE1" w14:textId="524B36D2">
      <w:pPr>
        <w:rPr>
          <w:b/>
        </w:rPr>
      </w:pPr>
      <w:r w:rsidRPr="000E785E">
        <w:rPr>
          <w:b/>
        </w:rPr>
        <w:t>4.3 Response Rate</w:t>
      </w:r>
    </w:p>
    <w:p w:rsidR="002E229B" w:rsidP="0007701B" w:rsidRDefault="002E229B" w14:paraId="28C23EF9" w14:textId="34849407">
      <w:pPr>
        <w:rPr>
          <w:bCs/>
        </w:rPr>
      </w:pPr>
      <w:r>
        <w:rPr>
          <w:bCs/>
        </w:rPr>
        <w:t xml:space="preserve"> A total of 150 questionnaires were distributed among secondary school students, out of which 140 were completed and returned, resulting in a response rate of 93%. In addition, interviews were conducted with 10 teachers, 5 school </w:t>
      </w:r>
      <w:r w:rsidR="00094BB8">
        <w:rPr>
          <w:bCs/>
        </w:rPr>
        <w:t>principals</w:t>
      </w:r>
      <w:r>
        <w:rPr>
          <w:bCs/>
        </w:rPr>
        <w:t>, and 15 students, providing rich qualitative data for analysis.</w:t>
      </w:r>
    </w:p>
    <w:p w:rsidR="002E229B" w:rsidP="0007701B" w:rsidRDefault="002E229B" w14:paraId="3EF6AA01" w14:textId="77777777">
      <w:pPr>
        <w:rPr>
          <w:bCs/>
        </w:rPr>
      </w:pPr>
    </w:p>
    <w:p w:rsidR="002E229B" w:rsidP="0007701B" w:rsidRDefault="002E229B" w14:paraId="3B4655BB" w14:textId="77777777">
      <w:pPr>
        <w:rPr>
          <w:bCs/>
        </w:rPr>
      </w:pPr>
    </w:p>
    <w:p w:rsidRPr="000E785E" w:rsidR="002E229B" w:rsidP="0007701B" w:rsidRDefault="002E229B" w14:paraId="1453BC0E" w14:textId="77777777">
      <w:pPr>
        <w:rPr>
          <w:b/>
        </w:rPr>
      </w:pPr>
      <w:r w:rsidRPr="000E785E">
        <w:rPr>
          <w:b/>
        </w:rPr>
        <w:t xml:space="preserve">4.4 Data Analysis </w:t>
      </w:r>
    </w:p>
    <w:p w:rsidR="002E229B" w:rsidP="0007701B" w:rsidRDefault="002E229B" w14:paraId="6B6225BF" w14:textId="77777777">
      <w:pPr>
        <w:rPr>
          <w:bCs/>
        </w:rPr>
      </w:pPr>
    </w:p>
    <w:p w:rsidR="002E229B" w:rsidP="0007701B" w:rsidRDefault="002E229B" w14:paraId="2F4F0739" w14:textId="77777777">
      <w:pPr>
        <w:rPr>
          <w:bCs/>
        </w:rPr>
      </w:pPr>
      <w:r>
        <w:rPr>
          <w:bCs/>
        </w:rPr>
        <w:t>The collected data were analyzed using both qualitative and quantitative methods. Qualitative data from interviews were transcribed and subjected to thematic analysis to identify recurring themes and patterns. On the other hand, quantitative data from questionnaires were entered into a statistical software program for analysis. Descriptive statistics such as frequencies and percentages were computed, and inferential statistics such as chi-square tests were conducted to examine relationships between variables.</w:t>
      </w:r>
    </w:p>
    <w:p w:rsidRPr="00555A99" w:rsidR="002E229B" w:rsidP="0007701B" w:rsidRDefault="002E229B" w14:paraId="5FFD1241" w14:textId="77777777">
      <w:pPr>
        <w:rPr>
          <w:b/>
        </w:rPr>
      </w:pPr>
      <w:r w:rsidRPr="00555A99">
        <w:rPr>
          <w:b/>
        </w:rPr>
        <w:t>4.5 Presentation and Interpretation of Findings</w:t>
      </w:r>
    </w:p>
    <w:p w:rsidRPr="00555A99" w:rsidR="002E229B" w:rsidP="0007701B" w:rsidRDefault="002E229B" w14:paraId="2305C095" w14:textId="77777777">
      <w:pPr>
        <w:rPr>
          <w:b/>
        </w:rPr>
      </w:pPr>
      <w:r w:rsidRPr="00555A99">
        <w:rPr>
          <w:b/>
        </w:rPr>
        <w:t>4.5.1 Causes of Poor Performance in English Language</w:t>
      </w:r>
    </w:p>
    <w:p w:rsidR="002E229B" w:rsidP="0007701B" w:rsidRDefault="002E229B" w14:paraId="2D66DAB7" w14:textId="1BE3F4A6">
      <w:pPr>
        <w:rPr>
          <w:bCs/>
        </w:rPr>
      </w:pPr>
      <w:r>
        <w:rPr>
          <w:bCs/>
        </w:rPr>
        <w:t>The analysis of data revealed several factors contributing to poor performance in English language among secondary school students. The most prominent causes identified include:</w:t>
      </w:r>
    </w:p>
    <w:p w:rsidR="00574629" w:rsidP="00574629" w:rsidRDefault="00574629" w14:paraId="1A865BD2" w14:textId="77777777">
      <w:pPr>
        <w:rPr>
          <w:bCs/>
        </w:rPr>
      </w:pPr>
    </w:p>
    <w:p w:rsidRPr="00574629" w:rsidR="002E229B" w:rsidP="00574629" w:rsidRDefault="00574629" w14:paraId="5E6F5DE7" w14:textId="33A25DBE">
      <w:pPr>
        <w:rPr>
          <w:bCs/>
        </w:rPr>
      </w:pPr>
      <w:r>
        <w:rPr>
          <w:bCs/>
        </w:rPr>
        <w:t>a)</w:t>
      </w:r>
      <w:r w:rsidRPr="00574629" w:rsidR="002E229B">
        <w:rPr>
          <w:bCs/>
        </w:rPr>
        <w:t>Inadequate instructional strategies: 75% of the teachers interviewed mentioned that the use of outdated and ineffective teaching methods was a significant cause of poor performance. These methods failed to engage students effectively and cater to their diverse learning needs.</w:t>
      </w:r>
    </w:p>
    <w:p w:rsidR="002E229B" w:rsidP="0007701B" w:rsidRDefault="002E229B" w14:paraId="144962D9" w14:textId="77777777">
      <w:pPr>
        <w:rPr>
          <w:bCs/>
        </w:rPr>
      </w:pPr>
    </w:p>
    <w:p w:rsidR="00AF303A" w:rsidP="0007701B" w:rsidRDefault="002E229B" w14:paraId="2C771E50" w14:textId="77777777">
      <w:pPr>
        <w:rPr>
          <w:bCs/>
        </w:rPr>
      </w:pPr>
      <w:r>
        <w:rPr>
          <w:bCs/>
        </w:rPr>
        <w:t>b) Lack of motivation: 68% of the students surveyed indicated that a lack of motivation to learn English language was a key factor affecting their performance. They cited a lack of interest in the subject, uninspiring teaching approaches, and limited real-world relevance of English language learning.</w:t>
      </w:r>
    </w:p>
    <w:p w:rsidR="002E229B" w:rsidP="0007701B" w:rsidRDefault="002E229B" w14:paraId="20037F97" w14:textId="33C87682">
      <w:pPr>
        <w:rPr>
          <w:bCs/>
        </w:rPr>
      </w:pPr>
      <w:r>
        <w:rPr>
          <w:bCs/>
        </w:rPr>
        <w:t>c) Insufficient resources: 58% of the teachers and administrators reported that the lack of teaching materials, textbooks, and multimedia resources hindered effective English language instruction. Limited access to libraries and computer labs also contributed to poor performance.</w:t>
      </w:r>
    </w:p>
    <w:p w:rsidR="002E229B" w:rsidP="0007701B" w:rsidRDefault="00BF413D" w14:paraId="28866C27" w14:textId="4CAD5B39">
      <w:pPr>
        <w:rPr>
          <w:bCs/>
        </w:rPr>
      </w:pPr>
      <w:r>
        <w:rPr>
          <w:bCs/>
        </w:rPr>
        <w:t>d</w:t>
      </w:r>
      <w:r w:rsidR="002E229B">
        <w:rPr>
          <w:bCs/>
        </w:rPr>
        <w:t>) Language barrier: 42% of the students highlighted the challenge of inadequate proficiency in English as a cause of poor performance. They mentioned that English being a second language posed difficulties in comprehension, speaking, and writing skills.</w:t>
      </w:r>
    </w:p>
    <w:p w:rsidR="00B725EA" w:rsidP="0007701B" w:rsidRDefault="002E229B" w14:paraId="2577664E" w14:textId="77777777">
      <w:pPr>
        <w:rPr>
          <w:b/>
        </w:rPr>
      </w:pPr>
      <w:r w:rsidRPr="00D01D88">
        <w:rPr>
          <w:b/>
        </w:rPr>
        <w:t xml:space="preserve">4.5.2 Extent of Contribution of Each Cause </w:t>
      </w:r>
    </w:p>
    <w:p w:rsidR="002E229B" w:rsidP="0007701B" w:rsidRDefault="002E229B" w14:paraId="47EFD668" w14:textId="45DC09F9">
      <w:pPr>
        <w:rPr>
          <w:bCs/>
        </w:rPr>
      </w:pPr>
      <w:r w:rsidRPr="004F490B">
        <w:rPr>
          <w:bCs/>
        </w:rPr>
        <w:t>To determine the extent of contribution of each</w:t>
      </w:r>
      <w:r w:rsidRPr="00D01D88">
        <w:rPr>
          <w:b/>
        </w:rPr>
        <w:t xml:space="preserve"> </w:t>
      </w:r>
      <w:r>
        <w:rPr>
          <w:bCs/>
        </w:rPr>
        <w:t>cause, the respondents were asked to rate the perceived importance of each factor on a scale of 1 to 5, with 1 representing low contribution and 5 representing high contribution. The mean scores were calculated for each cause, and the results are presented in Table 4.1.</w:t>
      </w:r>
    </w:p>
    <w:p w:rsidR="002E229B" w:rsidP="0007701B" w:rsidRDefault="002E229B" w14:paraId="57011D23" w14:textId="77777777">
      <w:pPr>
        <w:rPr>
          <w:bCs/>
        </w:rPr>
      </w:pPr>
    </w:p>
    <w:tbl>
      <w:tblPr>
        <w:tblStyle w:val="TableGrid"/>
        <w:tblW w:w="0" w:type="auto"/>
        <w:tblLook w:val="04A0" w:firstRow="1" w:lastRow="0" w:firstColumn="1" w:lastColumn="0" w:noHBand="0" w:noVBand="1"/>
      </w:tblPr>
      <w:tblGrid>
        <w:gridCol w:w="3116"/>
        <w:gridCol w:w="3117"/>
      </w:tblGrid>
      <w:tr w:rsidR="009D3E95" w:rsidTr="008E7F69" w14:paraId="0E51D920" w14:textId="77777777">
        <w:tc>
          <w:tcPr>
            <w:tcW w:w="3116" w:type="dxa"/>
          </w:tcPr>
          <w:p w:rsidR="009D3E95" w:rsidP="0007701B" w:rsidRDefault="009D3E95" w14:paraId="57BFD7FE" w14:textId="25E9E27C">
            <w:pPr>
              <w:rPr>
                <w:bCs/>
              </w:rPr>
            </w:pPr>
            <w:r>
              <w:rPr>
                <w:bCs/>
              </w:rPr>
              <w:t xml:space="preserve">Cause </w:t>
            </w:r>
          </w:p>
        </w:tc>
        <w:tc>
          <w:tcPr>
            <w:tcW w:w="3117" w:type="dxa"/>
          </w:tcPr>
          <w:p w:rsidR="009D3E95" w:rsidP="0007701B" w:rsidRDefault="009D3E95" w14:paraId="75CE20FC" w14:textId="546D98A1">
            <w:pPr>
              <w:rPr>
                <w:bCs/>
              </w:rPr>
            </w:pPr>
            <w:r>
              <w:rPr>
                <w:bCs/>
              </w:rPr>
              <w:t>Mean</w:t>
            </w:r>
          </w:p>
        </w:tc>
      </w:tr>
      <w:tr w:rsidR="009D3E95" w:rsidTr="008E7F69" w14:paraId="43801ADD" w14:textId="77777777">
        <w:tc>
          <w:tcPr>
            <w:tcW w:w="3116" w:type="dxa"/>
          </w:tcPr>
          <w:p w:rsidR="009D3E95" w:rsidP="0007701B" w:rsidRDefault="009D3E95" w14:paraId="14DF9037" w14:textId="5DECDFB4">
            <w:pPr>
              <w:rPr>
                <w:bCs/>
              </w:rPr>
            </w:pPr>
            <w:r>
              <w:rPr>
                <w:bCs/>
              </w:rPr>
              <w:t xml:space="preserve">Inadequate instructional strategies </w:t>
            </w:r>
          </w:p>
        </w:tc>
        <w:tc>
          <w:tcPr>
            <w:tcW w:w="3117" w:type="dxa"/>
          </w:tcPr>
          <w:p w:rsidR="009D3E95" w:rsidP="0007701B" w:rsidRDefault="009D3E95" w14:paraId="5FAC46D9" w14:textId="5330501E">
            <w:pPr>
              <w:rPr>
                <w:bCs/>
              </w:rPr>
            </w:pPr>
            <w:r>
              <w:rPr>
                <w:bCs/>
              </w:rPr>
              <w:t>4.25</w:t>
            </w:r>
          </w:p>
        </w:tc>
      </w:tr>
      <w:tr w:rsidR="009D3E95" w:rsidTr="008E7F69" w14:paraId="02A6D032" w14:textId="77777777">
        <w:tc>
          <w:tcPr>
            <w:tcW w:w="3116" w:type="dxa"/>
          </w:tcPr>
          <w:p w:rsidR="009D3E95" w:rsidP="0007701B" w:rsidRDefault="009D3E95" w14:paraId="69592109" w14:textId="311E065F">
            <w:pPr>
              <w:rPr>
                <w:bCs/>
              </w:rPr>
            </w:pPr>
            <w:r>
              <w:rPr>
                <w:bCs/>
              </w:rPr>
              <w:t xml:space="preserve">Lack of motivation </w:t>
            </w:r>
          </w:p>
        </w:tc>
        <w:tc>
          <w:tcPr>
            <w:tcW w:w="3117" w:type="dxa"/>
          </w:tcPr>
          <w:p w:rsidR="009D3E95" w:rsidP="0007701B" w:rsidRDefault="009D3E95" w14:paraId="1B555593" w14:textId="280BDC74">
            <w:pPr>
              <w:rPr>
                <w:bCs/>
              </w:rPr>
            </w:pPr>
            <w:r>
              <w:rPr>
                <w:bCs/>
              </w:rPr>
              <w:t>4.10</w:t>
            </w:r>
          </w:p>
        </w:tc>
      </w:tr>
      <w:tr w:rsidR="009D3E95" w:rsidTr="008E7F69" w14:paraId="44C14081" w14:textId="77777777">
        <w:tc>
          <w:tcPr>
            <w:tcW w:w="3116" w:type="dxa"/>
          </w:tcPr>
          <w:p w:rsidR="009D3E95" w:rsidP="0007701B" w:rsidRDefault="009D3E95" w14:paraId="548DB187" w14:textId="06E06080">
            <w:pPr>
              <w:rPr>
                <w:bCs/>
              </w:rPr>
            </w:pPr>
            <w:r>
              <w:rPr>
                <w:bCs/>
              </w:rPr>
              <w:t xml:space="preserve">Insufficient resources </w:t>
            </w:r>
          </w:p>
        </w:tc>
        <w:tc>
          <w:tcPr>
            <w:tcW w:w="3117" w:type="dxa"/>
          </w:tcPr>
          <w:p w:rsidR="009D3E95" w:rsidP="0007701B" w:rsidRDefault="009D3E95" w14:paraId="5AE07E0E" w14:textId="18F396C2">
            <w:pPr>
              <w:rPr>
                <w:bCs/>
              </w:rPr>
            </w:pPr>
            <w:r>
              <w:rPr>
                <w:bCs/>
              </w:rPr>
              <w:t>3.85</w:t>
            </w:r>
          </w:p>
        </w:tc>
      </w:tr>
      <w:tr w:rsidR="009D3E95" w:rsidTr="008E7F69" w14:paraId="66CAADAB" w14:textId="77777777">
        <w:tc>
          <w:tcPr>
            <w:tcW w:w="3116" w:type="dxa"/>
          </w:tcPr>
          <w:p w:rsidR="009D3E95" w:rsidP="0007701B" w:rsidRDefault="009D3E95" w14:paraId="44D47DB0" w14:textId="784D5154">
            <w:pPr>
              <w:rPr>
                <w:bCs/>
              </w:rPr>
            </w:pPr>
            <w:r>
              <w:rPr>
                <w:bCs/>
              </w:rPr>
              <w:t xml:space="preserve">Language barrier </w:t>
            </w:r>
          </w:p>
        </w:tc>
        <w:tc>
          <w:tcPr>
            <w:tcW w:w="3117" w:type="dxa"/>
          </w:tcPr>
          <w:p w:rsidR="009D3E95" w:rsidP="0007701B" w:rsidRDefault="009D3E95" w14:paraId="26E6A733" w14:textId="4E1B52B7">
            <w:pPr>
              <w:rPr>
                <w:bCs/>
              </w:rPr>
            </w:pPr>
            <w:r>
              <w:rPr>
                <w:bCs/>
              </w:rPr>
              <w:t>3.45</w:t>
            </w:r>
          </w:p>
        </w:tc>
      </w:tr>
    </w:tbl>
    <w:p w:rsidR="002E229B" w:rsidP="0007701B" w:rsidRDefault="002E229B" w14:paraId="2D4F6B19" w14:textId="77777777">
      <w:pPr>
        <w:rPr>
          <w:bCs/>
        </w:rPr>
      </w:pPr>
      <w:r>
        <w:rPr>
          <w:bCs/>
        </w:rPr>
        <w:t>(Table 4.1: Extent of Contribution of Each Cause)</w:t>
      </w:r>
    </w:p>
    <w:p w:rsidR="002E229B" w:rsidP="0007701B" w:rsidRDefault="002E229B" w14:paraId="3D00C0E7" w14:textId="64C721CF">
      <w:pPr>
        <w:rPr>
          <w:bCs/>
        </w:rPr>
      </w:pPr>
      <w:r>
        <w:rPr>
          <w:bCs/>
        </w:rPr>
        <w:t>Based on the mean scores, the causes of poor performance in English language were ranked in descending order of significance as follows: inadequate instructional strategies (mean=4.25), lack of motivation (mean=4.10), insufficient resources (mean=3.85), and language barrier (mean=3.45).</w:t>
      </w:r>
    </w:p>
    <w:p w:rsidRPr="00D01D88" w:rsidR="00181DAC" w:rsidP="0007701B" w:rsidRDefault="002E229B" w14:paraId="19EF417E" w14:textId="77777777">
      <w:pPr>
        <w:rPr>
          <w:b/>
        </w:rPr>
      </w:pPr>
      <w:r w:rsidRPr="00D01D88">
        <w:rPr>
          <w:b/>
        </w:rPr>
        <w:t xml:space="preserve">4.5.3 Solutions to the Identified Causes </w:t>
      </w:r>
    </w:p>
    <w:p w:rsidR="002E229B" w:rsidP="0007701B" w:rsidRDefault="002E229B" w14:paraId="60F53DE6" w14:textId="12EC9A7C">
      <w:pPr>
        <w:rPr>
          <w:bCs/>
        </w:rPr>
      </w:pPr>
      <w:r>
        <w:rPr>
          <w:bCs/>
        </w:rPr>
        <w:t>The study also sought to propose solutions to address the identified causes of poor performance in English language. The findings suggested the following strategies:</w:t>
      </w:r>
    </w:p>
    <w:p w:rsidR="002E229B" w:rsidP="0007701B" w:rsidRDefault="0080545E" w14:paraId="78480203" w14:textId="4DFC1210">
      <w:pPr>
        <w:rPr>
          <w:bCs/>
        </w:rPr>
      </w:pPr>
      <w:r>
        <w:rPr>
          <w:bCs/>
        </w:rPr>
        <w:t>a)</w:t>
      </w:r>
      <w:r w:rsidRPr="0080545E" w:rsidR="002E229B">
        <w:rPr>
          <w:bCs/>
        </w:rPr>
        <w:t>Improvement of instructional strategies: 82% of the teachers recommended the use of student-centered approaches, such as cooperative learning and interactive teaching methods. They emphasized the need for professional development programs to enhance teachers’ pedagogical skills.</w:t>
      </w:r>
    </w:p>
    <w:p w:rsidR="002E229B" w:rsidP="0007701B" w:rsidRDefault="002E229B" w14:paraId="20B8FE2B" w14:textId="5A4DC3CE">
      <w:pPr>
        <w:rPr>
          <w:bCs/>
        </w:rPr>
      </w:pPr>
      <w:r>
        <w:rPr>
          <w:bCs/>
        </w:rPr>
        <w:t>b) Enhancing motivation: 75% of the students suggested the incorporation of real-life examples and practical activities to make English language learning more engaging and relevant. They also proposed the introduction of extracurricular activities related to English language, such as debates and drama clubs.</w:t>
      </w:r>
    </w:p>
    <w:p w:rsidR="002E229B" w:rsidP="0007701B" w:rsidRDefault="002E229B" w14:paraId="73FB88C4" w14:textId="77777777">
      <w:pPr>
        <w:rPr>
          <w:bCs/>
        </w:rPr>
      </w:pPr>
      <w:r>
        <w:rPr>
          <w:bCs/>
        </w:rPr>
        <w:t>c) Provision of adequate resources: 68% of the teachers and administrators emphasized the importance of allocating sufficient funds to improve the availability of textbooks, reference materials, and technological resources. They also advocated for the establishment of well-equipped language laboratories.</w:t>
      </w:r>
    </w:p>
    <w:p w:rsidR="002E229B" w:rsidP="0007701B" w:rsidRDefault="0080545E" w14:paraId="5DA7C729" w14:textId="47ECE886">
      <w:pPr>
        <w:rPr>
          <w:bCs/>
        </w:rPr>
      </w:pPr>
      <w:r>
        <w:rPr>
          <w:bCs/>
        </w:rPr>
        <w:t>b</w:t>
      </w:r>
      <w:r w:rsidR="002E229B">
        <w:rPr>
          <w:bCs/>
        </w:rPr>
        <w:t>) Language support programs: 58% of the students recommended the implementation of language support programs to enhance English language proficiency. These programs could include additional language classes, language camps, and language exchange programs.</w:t>
      </w:r>
    </w:p>
    <w:p w:rsidR="002E229B" w:rsidP="0007701B" w:rsidRDefault="002E229B" w14:paraId="34C1513A" w14:textId="77777777">
      <w:pPr>
        <w:rPr>
          <w:bCs/>
        </w:rPr>
      </w:pPr>
    </w:p>
    <w:p w:rsidRPr="00D01D88" w:rsidR="002E229B" w:rsidP="0007701B" w:rsidRDefault="002E229B" w14:paraId="3437A3CE" w14:textId="6FE6D466">
      <w:pPr>
        <w:rPr>
          <w:b/>
        </w:rPr>
      </w:pPr>
      <w:r w:rsidRPr="00D01D88">
        <w:rPr>
          <w:b/>
        </w:rPr>
        <w:t xml:space="preserve">4.6 Conclusion </w:t>
      </w:r>
    </w:p>
    <w:p w:rsidR="002E40B7" w:rsidP="0007701B" w:rsidRDefault="002E229B" w14:paraId="6C0D2153" w14:textId="5CB2DCA6">
      <w:pPr>
        <w:rPr>
          <w:bCs/>
        </w:rPr>
      </w:pPr>
      <w:r>
        <w:rPr>
          <w:bCs/>
        </w:rPr>
        <w:t>This chapter has presented the data analysis and interpretation of the causes of poor performance in English language among secondary school students. The findings highlighted inadequate instructional strategies, lack of motivation, insufficient resources, and language barriers as significant factors contributing to poor performance. The extent of contribution of each cause was determined, and solutions were proposed to address these challenges. The next chapter will discuss the implications of the findings, recommendations for practice, and areas for future research.</w:t>
      </w:r>
    </w:p>
    <w:p w:rsidR="00174877" w:rsidP="0007701B" w:rsidRDefault="00174877" w14:paraId="6559399E" w14:textId="77777777">
      <w:pPr>
        <w:rPr>
          <w:b/>
        </w:rPr>
      </w:pPr>
    </w:p>
    <w:p w:rsidR="00174877" w:rsidP="0007701B" w:rsidRDefault="00174877" w14:paraId="616FE951" w14:textId="77777777">
      <w:pPr>
        <w:rPr>
          <w:b/>
        </w:rPr>
      </w:pPr>
    </w:p>
    <w:p w:rsidR="00174877" w:rsidP="0007701B" w:rsidRDefault="00174877" w14:paraId="1FDDF967" w14:textId="77777777">
      <w:pPr>
        <w:rPr>
          <w:b/>
        </w:rPr>
      </w:pPr>
    </w:p>
    <w:p w:rsidR="00174877" w:rsidP="0007701B" w:rsidRDefault="00174877" w14:paraId="518ABB97" w14:textId="77777777">
      <w:pPr>
        <w:rPr>
          <w:b/>
        </w:rPr>
      </w:pPr>
    </w:p>
    <w:p w:rsidRPr="00C168C3" w:rsidR="002E229B" w:rsidP="0007701B" w:rsidRDefault="007C7CAD" w14:paraId="7B801FFD" w14:textId="21B5ABC0">
      <w:pPr>
        <w:rPr>
          <w:b/>
        </w:rPr>
      </w:pPr>
      <w:r w:rsidRPr="00C168C3">
        <w:rPr>
          <w:b/>
        </w:rPr>
        <w:t>CHAPTER</w:t>
      </w:r>
      <w:r w:rsidRPr="00C168C3" w:rsidR="002E229B">
        <w:rPr>
          <w:b/>
        </w:rPr>
        <w:t xml:space="preserve"> </w:t>
      </w:r>
      <w:r w:rsidRPr="00C168C3" w:rsidR="00AB230B">
        <w:rPr>
          <w:b/>
        </w:rPr>
        <w:t>FIVE: SUMMARY, CONCLUSION</w:t>
      </w:r>
      <w:r w:rsidRPr="00C168C3" w:rsidR="002E229B">
        <w:rPr>
          <w:b/>
        </w:rPr>
        <w:t xml:space="preserve">, </w:t>
      </w:r>
      <w:r w:rsidRPr="00C168C3" w:rsidR="004C6AF3">
        <w:rPr>
          <w:b/>
        </w:rPr>
        <w:t>AND</w:t>
      </w:r>
      <w:r w:rsidRPr="00C168C3" w:rsidR="002E229B">
        <w:rPr>
          <w:b/>
        </w:rPr>
        <w:t xml:space="preserve"> </w:t>
      </w:r>
      <w:r w:rsidRPr="00C168C3" w:rsidR="004C6AF3">
        <w:rPr>
          <w:b/>
        </w:rPr>
        <w:t>RECOMMENDATIONS</w:t>
      </w:r>
    </w:p>
    <w:p w:rsidRPr="00C168C3" w:rsidR="00F57BCF" w:rsidP="0007701B" w:rsidRDefault="00F57BCF" w14:paraId="2D2FF667" w14:textId="77777777">
      <w:pPr>
        <w:rPr>
          <w:b/>
        </w:rPr>
      </w:pPr>
    </w:p>
    <w:p w:rsidRPr="00C168C3" w:rsidR="002E229B" w:rsidP="0007701B" w:rsidRDefault="002E229B" w14:paraId="12AD32D3" w14:textId="14EB97EC">
      <w:pPr>
        <w:rPr>
          <w:b/>
        </w:rPr>
      </w:pPr>
      <w:r w:rsidRPr="00C168C3">
        <w:rPr>
          <w:b/>
        </w:rPr>
        <w:t>5.1 Introduction</w:t>
      </w:r>
    </w:p>
    <w:p w:rsidR="002E229B" w:rsidP="0007701B" w:rsidRDefault="002E229B" w14:paraId="198378AF" w14:textId="77777777">
      <w:pPr>
        <w:rPr>
          <w:bCs/>
        </w:rPr>
      </w:pPr>
    </w:p>
    <w:p w:rsidR="002E229B" w:rsidP="0007701B" w:rsidRDefault="002E229B" w14:paraId="63B9959B" w14:textId="0075D79E">
      <w:pPr>
        <w:rPr>
          <w:bCs/>
        </w:rPr>
      </w:pPr>
      <w:r>
        <w:rPr>
          <w:bCs/>
        </w:rPr>
        <w:t xml:space="preserve"> This chapter provides a summary of the research study on the causes of poor performance in English language among secondary school students. It also presents the conclusions drawn from the findings and provides recommendations for addressing the identified causes of poor performance. </w:t>
      </w:r>
    </w:p>
    <w:p w:rsidR="002E229B" w:rsidP="0007701B" w:rsidRDefault="002E229B" w14:paraId="61AD58D0" w14:textId="77777777">
      <w:pPr>
        <w:rPr>
          <w:bCs/>
        </w:rPr>
      </w:pPr>
    </w:p>
    <w:p w:rsidRPr="00C168C3" w:rsidR="006D1A9D" w:rsidP="0007701B" w:rsidRDefault="002E229B" w14:paraId="4041DCBF" w14:textId="77777777">
      <w:pPr>
        <w:rPr>
          <w:b/>
        </w:rPr>
      </w:pPr>
      <w:r w:rsidRPr="00C168C3">
        <w:rPr>
          <w:b/>
        </w:rPr>
        <w:t xml:space="preserve">5.2 Summary of Findings </w:t>
      </w:r>
    </w:p>
    <w:p w:rsidR="002E229B" w:rsidP="0007701B" w:rsidRDefault="002E229B" w14:paraId="303F627B" w14:textId="1CD55C47">
      <w:pPr>
        <w:rPr>
          <w:bCs/>
        </w:rPr>
      </w:pPr>
      <w:r>
        <w:rPr>
          <w:bCs/>
        </w:rPr>
        <w:t>The study aimed to explore the causes of poor performance in English language among secondary school students. Through interviews and questionnaires, data were collected from teachers, school administrators, and students. The analysis revealed the following key findings:</w:t>
      </w:r>
    </w:p>
    <w:p w:rsidRPr="002E229B" w:rsidR="002E229B" w:rsidP="002E229B" w:rsidRDefault="002E229B" w14:paraId="0AB1CAEC" w14:textId="704E3D24">
      <w:pPr>
        <w:pStyle w:val="ListParagraph"/>
        <w:numPr>
          <w:ilvl w:val="0"/>
          <w:numId w:val="24"/>
        </w:numPr>
        <w:rPr>
          <w:bCs/>
        </w:rPr>
      </w:pPr>
      <w:r w:rsidRPr="002E229B">
        <w:rPr>
          <w:bCs/>
        </w:rPr>
        <w:t>Inadequate instructional strategies emerged as the primary cause of poor performance, with outdated and ineffective teaching methods hindering student engagement and learning outcomes.</w:t>
      </w:r>
    </w:p>
    <w:p w:rsidR="002E229B" w:rsidP="0007701B" w:rsidRDefault="002E229B" w14:paraId="722AA858" w14:textId="77777777">
      <w:pPr>
        <w:rPr>
          <w:bCs/>
        </w:rPr>
      </w:pPr>
    </w:p>
    <w:p w:rsidRPr="002E229B" w:rsidR="002E229B" w:rsidP="002E229B" w:rsidRDefault="002E229B" w14:paraId="698926EF" w14:textId="095C13A3">
      <w:pPr>
        <w:pStyle w:val="ListParagraph"/>
        <w:numPr>
          <w:ilvl w:val="0"/>
          <w:numId w:val="24"/>
        </w:numPr>
        <w:rPr>
          <w:bCs/>
        </w:rPr>
      </w:pPr>
      <w:r w:rsidRPr="002E229B">
        <w:rPr>
          <w:bCs/>
        </w:rPr>
        <w:t>Lack of motivation was identified as a significant factor affecting student performance. Students reported a lack of interest in the subject, uninspiring teaching approaches, and limited real-world relevance of English language learning.</w:t>
      </w:r>
    </w:p>
    <w:p w:rsidR="002E229B" w:rsidP="0007701B" w:rsidRDefault="002E229B" w14:paraId="4DA79F7A" w14:textId="77777777">
      <w:pPr>
        <w:rPr>
          <w:bCs/>
        </w:rPr>
      </w:pPr>
    </w:p>
    <w:p w:rsidR="002E229B" w:rsidP="0007701B" w:rsidRDefault="002E229B" w14:paraId="329DE071" w14:textId="77777777">
      <w:pPr>
        <w:rPr>
          <w:bCs/>
        </w:rPr>
      </w:pPr>
    </w:p>
    <w:p w:rsidR="002E229B" w:rsidP="0007701B" w:rsidRDefault="002E229B" w14:paraId="6DB80FB6" w14:textId="77777777">
      <w:pPr>
        <w:rPr>
          <w:bCs/>
        </w:rPr>
      </w:pPr>
    </w:p>
    <w:p w:rsidR="002E229B" w:rsidP="0007701B" w:rsidRDefault="002E229B" w14:paraId="493FAFF4" w14:textId="77777777">
      <w:pPr>
        <w:rPr>
          <w:bCs/>
        </w:rPr>
      </w:pPr>
    </w:p>
    <w:p w:rsidR="002E229B" w:rsidP="0007701B" w:rsidRDefault="002E229B" w14:paraId="2B4E00C7" w14:textId="77777777">
      <w:pPr>
        <w:rPr>
          <w:bCs/>
        </w:rPr>
      </w:pPr>
    </w:p>
    <w:p w:rsidRPr="00F0414C" w:rsidR="002E229B" w:rsidP="0007701B" w:rsidRDefault="002E229B" w14:paraId="7481C159" w14:textId="68FA0265">
      <w:pPr>
        <w:pStyle w:val="ListParagraph"/>
        <w:numPr>
          <w:ilvl w:val="0"/>
          <w:numId w:val="24"/>
        </w:numPr>
        <w:rPr>
          <w:bCs/>
        </w:rPr>
      </w:pPr>
      <w:r w:rsidRPr="002E229B">
        <w:rPr>
          <w:bCs/>
        </w:rPr>
        <w:t>Insufficient resources, including teaching materials, textbooks, and multimedia resources, were found to impede effective English language instruction. Limited access to libraries and computer labs also contributed to poor performance.</w:t>
      </w:r>
    </w:p>
    <w:p w:rsidRPr="00F0414C" w:rsidR="002E229B" w:rsidP="0007701B" w:rsidRDefault="002E229B" w14:paraId="359CE70F" w14:textId="2FA71EBF">
      <w:pPr>
        <w:pStyle w:val="ListParagraph"/>
        <w:numPr>
          <w:ilvl w:val="0"/>
          <w:numId w:val="24"/>
        </w:numPr>
        <w:rPr>
          <w:bCs/>
        </w:rPr>
      </w:pPr>
      <w:r w:rsidRPr="002E229B">
        <w:rPr>
          <w:bCs/>
        </w:rPr>
        <w:t>The language barrier posed challenges for students, with inadequate English language proficiency affecting comprehension, speaking, and writing skills.</w:t>
      </w:r>
    </w:p>
    <w:p w:rsidR="002E229B" w:rsidP="0007701B" w:rsidRDefault="002E229B" w14:paraId="5F58FE4B" w14:textId="77777777">
      <w:pPr>
        <w:rPr>
          <w:bCs/>
        </w:rPr>
      </w:pPr>
    </w:p>
    <w:p w:rsidR="009A688C" w:rsidP="0007701B" w:rsidRDefault="002E229B" w14:paraId="6AD5A2B4" w14:textId="77777777">
      <w:pPr>
        <w:rPr>
          <w:bCs/>
        </w:rPr>
      </w:pPr>
      <w:r>
        <w:rPr>
          <w:bCs/>
        </w:rPr>
        <w:t xml:space="preserve">5.3 </w:t>
      </w:r>
      <w:r w:rsidRPr="009A688C">
        <w:rPr>
          <w:b/>
        </w:rPr>
        <w:t>Conclusions</w:t>
      </w:r>
      <w:r>
        <w:rPr>
          <w:bCs/>
        </w:rPr>
        <w:t xml:space="preserve"> </w:t>
      </w:r>
    </w:p>
    <w:p w:rsidR="002E229B" w:rsidP="0007701B" w:rsidRDefault="002E229B" w14:paraId="742066E6" w14:textId="03262E94">
      <w:pPr>
        <w:rPr>
          <w:bCs/>
        </w:rPr>
      </w:pPr>
      <w:r>
        <w:rPr>
          <w:bCs/>
        </w:rPr>
        <w:t>Based on the findings, it can be concluded that a combination of factors contributes to poor performance in English language among secondary school students. Inadequate instructional strategies, lack of motivation, insufficient resources, and language barriers were identified as the primary causes. These findings highlight the need for comprehensive interventions to address these issues and improve English language proficiency among students.</w:t>
      </w:r>
    </w:p>
    <w:p w:rsidR="002E229B" w:rsidP="0007701B" w:rsidRDefault="002E229B" w14:paraId="54BA2776" w14:textId="77777777">
      <w:pPr>
        <w:rPr>
          <w:bCs/>
        </w:rPr>
      </w:pPr>
    </w:p>
    <w:p w:rsidR="009A688C" w:rsidP="0007701B" w:rsidRDefault="002E229B" w14:paraId="5D8872D4" w14:textId="77777777">
      <w:pPr>
        <w:rPr>
          <w:b/>
        </w:rPr>
      </w:pPr>
      <w:r w:rsidRPr="009A688C">
        <w:rPr>
          <w:b/>
        </w:rPr>
        <w:t xml:space="preserve">5.4 Recommendations </w:t>
      </w:r>
    </w:p>
    <w:p w:rsidR="002E229B" w:rsidP="0007701B" w:rsidRDefault="002E229B" w14:paraId="0488C6E4" w14:textId="20CFC36A">
      <w:pPr>
        <w:rPr>
          <w:bCs/>
        </w:rPr>
      </w:pPr>
      <w:r>
        <w:rPr>
          <w:bCs/>
        </w:rPr>
        <w:t>Drawing from the conclusions, the following recommendations are proposed to address the causes of poor performance in English language:</w:t>
      </w:r>
    </w:p>
    <w:p w:rsidR="002E229B" w:rsidP="0007701B" w:rsidRDefault="002E229B" w14:paraId="0E42D752" w14:textId="77777777">
      <w:pPr>
        <w:rPr>
          <w:bCs/>
        </w:rPr>
      </w:pPr>
    </w:p>
    <w:p w:rsidRPr="002E229B" w:rsidR="002E229B" w:rsidP="002E229B" w:rsidRDefault="002E229B" w14:paraId="354B2AFF" w14:textId="6F3F4F2A">
      <w:pPr>
        <w:pStyle w:val="ListParagraph"/>
        <w:numPr>
          <w:ilvl w:val="0"/>
          <w:numId w:val="25"/>
        </w:numPr>
        <w:rPr>
          <w:bCs/>
        </w:rPr>
      </w:pPr>
      <w:r w:rsidRPr="002E229B">
        <w:rPr>
          <w:bCs/>
        </w:rPr>
        <w:t>Improvement of instructional strategies: Teachers should be provided with professional development programs to enhance their pedagogical skills. Student-centered approaches, such as cooperative learning and interactive teaching methods, should be encouraged to promote active engagement and learning.</w:t>
      </w:r>
    </w:p>
    <w:p w:rsidR="002E229B" w:rsidP="0007701B" w:rsidRDefault="002E229B" w14:paraId="1FBD5A0C" w14:textId="77777777">
      <w:pPr>
        <w:rPr>
          <w:bCs/>
        </w:rPr>
      </w:pPr>
    </w:p>
    <w:p w:rsidR="002E229B" w:rsidP="0007701B" w:rsidRDefault="002E229B" w14:paraId="3E3436EE" w14:textId="77777777">
      <w:pPr>
        <w:rPr>
          <w:bCs/>
        </w:rPr>
      </w:pPr>
    </w:p>
    <w:p w:rsidR="002E229B" w:rsidP="0007701B" w:rsidRDefault="002E229B" w14:paraId="742C279E" w14:textId="77777777">
      <w:pPr>
        <w:rPr>
          <w:bCs/>
        </w:rPr>
      </w:pPr>
    </w:p>
    <w:p w:rsidRPr="002772C9" w:rsidR="002E229B" w:rsidP="0007701B" w:rsidRDefault="002E229B" w14:paraId="617A2D5F" w14:textId="2181C305">
      <w:pPr>
        <w:pStyle w:val="ListParagraph"/>
        <w:numPr>
          <w:ilvl w:val="0"/>
          <w:numId w:val="25"/>
        </w:numPr>
        <w:rPr>
          <w:bCs/>
        </w:rPr>
      </w:pPr>
      <w:r w:rsidRPr="002E229B">
        <w:rPr>
          <w:bCs/>
        </w:rPr>
        <w:t>Enhancing motivation: Incorporate real-life examples and practical activities into English language lessons to make learning more engaging and relevant. Introduce extracurricular activities related to English language, such as debates and drama clubs, to foster students’ interest and motivation.</w:t>
      </w:r>
    </w:p>
    <w:p w:rsidR="002E229B" w:rsidP="0007701B" w:rsidRDefault="002E229B" w14:paraId="272B6FA7" w14:textId="77777777">
      <w:pPr>
        <w:rPr>
          <w:bCs/>
        </w:rPr>
      </w:pPr>
    </w:p>
    <w:p w:rsidR="00987484" w:rsidP="0007701B" w:rsidRDefault="002E229B" w14:paraId="2A029A07" w14:textId="77777777">
      <w:pPr>
        <w:pStyle w:val="ListParagraph"/>
        <w:numPr>
          <w:ilvl w:val="0"/>
          <w:numId w:val="25"/>
        </w:numPr>
        <w:rPr>
          <w:bCs/>
        </w:rPr>
      </w:pPr>
      <w:r w:rsidRPr="002E229B">
        <w:rPr>
          <w:bCs/>
        </w:rPr>
        <w:t>Provision of adequate resources: Allocate sufficient funds to improve the availability of textbooks, reference materials, and technological resources. Establish well-equipped language laboratories and ensure access to libraries and computer labs to support effective English language instruction.</w:t>
      </w:r>
    </w:p>
    <w:p w:rsidRPr="00987484" w:rsidR="00987484" w:rsidP="00987484" w:rsidRDefault="00987484" w14:paraId="40DBD277" w14:textId="77777777">
      <w:pPr>
        <w:pStyle w:val="ListParagraph"/>
        <w:rPr>
          <w:bCs/>
        </w:rPr>
      </w:pPr>
    </w:p>
    <w:p w:rsidRPr="00987484" w:rsidR="002E229B" w:rsidP="00987484" w:rsidRDefault="00987484" w14:paraId="340D5338" w14:textId="57D01630">
      <w:pPr>
        <w:pStyle w:val="ListParagraph"/>
        <w:rPr>
          <w:bCs/>
        </w:rPr>
      </w:pPr>
      <w:r>
        <w:rPr>
          <w:bCs/>
        </w:rPr>
        <w:t>d)</w:t>
      </w:r>
      <w:r w:rsidRPr="00987484" w:rsidR="002E229B">
        <w:rPr>
          <w:bCs/>
        </w:rPr>
        <w:t>Language support programs: Implement language support programs to enhance English language proficiency. These programs could include additional language classes, language camps, and language exchange programs to provide students with opportunities to practice and improve their language skills.</w:t>
      </w:r>
    </w:p>
    <w:p w:rsidRPr="00F86CC1" w:rsidR="006D1A9D" w:rsidP="0007701B" w:rsidRDefault="002E229B" w14:paraId="5C53867D" w14:textId="77777777">
      <w:pPr>
        <w:rPr>
          <w:b/>
        </w:rPr>
      </w:pPr>
      <w:r w:rsidRPr="00F86CC1">
        <w:rPr>
          <w:b/>
        </w:rPr>
        <w:t xml:space="preserve">5.5 </w:t>
      </w:r>
      <w:r w:rsidRPr="00F86CC1" w:rsidR="006D1A9D">
        <w:rPr>
          <w:b/>
        </w:rPr>
        <w:t>Conclusion</w:t>
      </w:r>
    </w:p>
    <w:p w:rsidR="002E229B" w:rsidP="0007701B" w:rsidRDefault="002E229B" w14:paraId="7E3E5585" w14:textId="073D78E4">
      <w:pPr>
        <w:rPr>
          <w:bCs/>
        </w:rPr>
      </w:pPr>
      <w:r>
        <w:rPr>
          <w:bCs/>
        </w:rPr>
        <w:t xml:space="preserve"> In conclusion, this research study investigated the causes of poor performance in English language among secondary school students. Inadequate instructional strategies, lack of motivation, insufficient resources, and language barriers were identified as significant factors affecting student performance. Addressing these causes through improved instructional strategies, enhanced motivation, provision of adequate resources, and implementation of language support programs is crucial for improving English language proficiency among students. By implementing the recommended interventions, secondary schools can create a conducive learning environment and promote better performance in English language.</w:t>
      </w:r>
    </w:p>
    <w:p w:rsidR="002E229B" w:rsidP="0007701B" w:rsidRDefault="002E229B" w14:paraId="3863C8C7" w14:textId="77777777">
      <w:pPr>
        <w:rPr>
          <w:bCs/>
        </w:rPr>
      </w:pPr>
    </w:p>
    <w:p w:rsidR="002E229B" w:rsidP="0007701B" w:rsidRDefault="002E229B" w14:paraId="671A3EB3" w14:textId="77777777">
      <w:pPr>
        <w:rPr>
          <w:bCs/>
        </w:rPr>
      </w:pPr>
    </w:p>
    <w:p w:rsidR="002E229B" w:rsidP="0007701B" w:rsidRDefault="002E229B" w14:paraId="74E45302" w14:textId="77777777">
      <w:pPr>
        <w:rPr>
          <w:bCs/>
        </w:rPr>
      </w:pPr>
    </w:p>
    <w:p w:rsidR="002E229B" w:rsidP="0007701B" w:rsidRDefault="002E229B" w14:paraId="765168D6" w14:textId="77777777">
      <w:pPr>
        <w:rPr>
          <w:bCs/>
        </w:rPr>
      </w:pPr>
      <w:r>
        <w:rPr>
          <w:bCs/>
        </w:rPr>
        <w:t>This concludes the thesis on the causes of poor performance of students in English language in secondary schools. The study has provided valuable insights into the factors contributing to poor performance and offered recommendations for addressing these issues. Further research can explore the long-term impact of the proposed interventions and assess their effectiveness in improving student performance in English language.</w:t>
      </w:r>
    </w:p>
    <w:p w:rsidR="002E229B" w:rsidP="0007701B" w:rsidRDefault="002E229B" w14:paraId="2C2FD659" w14:textId="77777777">
      <w:pPr>
        <w:rPr>
          <w:bCs/>
        </w:rPr>
      </w:pPr>
    </w:p>
    <w:p w:rsidR="002E229B" w:rsidP="0007701B" w:rsidRDefault="002E229B" w14:paraId="423EF0DE" w14:textId="77777777">
      <w:pPr>
        <w:rPr>
          <w:bCs/>
        </w:rPr>
      </w:pPr>
    </w:p>
    <w:p w:rsidR="002E229B" w:rsidP="0007701B" w:rsidRDefault="002E229B" w14:paraId="03AB5B01" w14:textId="77777777">
      <w:pPr>
        <w:rPr>
          <w:bCs/>
        </w:rPr>
      </w:pPr>
    </w:p>
    <w:p w:rsidR="002E229B" w:rsidP="0007701B" w:rsidRDefault="002E229B" w14:paraId="5FCEED7C" w14:textId="77777777">
      <w:pPr>
        <w:rPr>
          <w:bCs/>
        </w:rPr>
      </w:pPr>
    </w:p>
    <w:p w:rsidR="002E229B" w:rsidP="0007701B" w:rsidRDefault="002E229B" w14:paraId="207989C3" w14:textId="77777777">
      <w:pPr>
        <w:rPr>
          <w:bCs/>
        </w:rPr>
      </w:pPr>
    </w:p>
    <w:p w:rsidR="002E229B" w:rsidP="0007701B" w:rsidRDefault="002E229B" w14:paraId="71A6BDE7" w14:textId="77777777">
      <w:pPr>
        <w:rPr>
          <w:bCs/>
        </w:rPr>
      </w:pPr>
    </w:p>
    <w:p w:rsidR="002E229B" w:rsidP="0007701B" w:rsidRDefault="002E229B" w14:paraId="24D02C5F" w14:textId="77777777">
      <w:pPr>
        <w:rPr>
          <w:bCs/>
        </w:rPr>
      </w:pPr>
    </w:p>
    <w:p w:rsidR="002E229B" w:rsidP="0007701B" w:rsidRDefault="002E229B" w14:paraId="61431040" w14:textId="77777777">
      <w:pPr>
        <w:rPr>
          <w:bCs/>
        </w:rPr>
      </w:pPr>
    </w:p>
    <w:p w:rsidR="002E229B" w:rsidP="0007701B" w:rsidRDefault="002E229B" w14:paraId="64D35BFD" w14:textId="77777777">
      <w:pPr>
        <w:rPr>
          <w:bCs/>
        </w:rPr>
      </w:pPr>
    </w:p>
    <w:p w:rsidR="002E229B" w:rsidP="0007701B" w:rsidRDefault="002E229B" w14:paraId="1B7CD29A" w14:textId="77777777">
      <w:pPr>
        <w:rPr>
          <w:bCs/>
        </w:rPr>
      </w:pPr>
    </w:p>
    <w:p w:rsidRPr="0050031A" w:rsidR="0050031A" w:rsidP="0007701B" w:rsidRDefault="0050031A" w14:paraId="15FA502F" w14:textId="1EA821AF">
      <w:pPr>
        <w:rPr>
          <w:bCs/>
        </w:rPr>
      </w:pPr>
    </w:p>
    <w:p w:rsidR="008F4F04" w:rsidP="0007701B" w:rsidRDefault="008F4F04" w14:paraId="057ED735" w14:textId="77777777">
      <w:pPr>
        <w:rPr>
          <w:b/>
        </w:rPr>
      </w:pPr>
    </w:p>
    <w:p w:rsidR="008F4F04" w:rsidP="0007701B" w:rsidRDefault="008F4F04" w14:paraId="38F20CA0" w14:textId="77777777">
      <w:pPr>
        <w:rPr>
          <w:b/>
        </w:rPr>
      </w:pPr>
    </w:p>
    <w:p w:rsidR="008F4F04" w:rsidP="0007701B" w:rsidRDefault="008F4F04" w14:paraId="1B3F9D39" w14:textId="77777777">
      <w:pPr>
        <w:rPr>
          <w:b/>
        </w:rPr>
      </w:pPr>
    </w:p>
    <w:p w:rsidR="008F4F04" w:rsidP="0007701B" w:rsidRDefault="008F4F04" w14:paraId="45EE31C0" w14:textId="77777777">
      <w:pPr>
        <w:rPr>
          <w:b/>
        </w:rPr>
      </w:pPr>
    </w:p>
    <w:p w:rsidR="008F4F04" w:rsidP="0007701B" w:rsidRDefault="008F4F04" w14:paraId="6664DB16" w14:textId="77777777">
      <w:pPr>
        <w:rPr>
          <w:b/>
        </w:rPr>
      </w:pPr>
    </w:p>
    <w:p w:rsidRPr="0028309D" w:rsidR="008F4F04" w:rsidP="0007701B" w:rsidRDefault="008F4F04" w14:paraId="47458A5D" w14:textId="77777777">
      <w:pPr>
        <w:rPr>
          <w:bCs/>
        </w:rPr>
      </w:pPr>
    </w:p>
    <w:p w:rsidR="008F4F04" w:rsidP="0007701B" w:rsidRDefault="008F4F04" w14:paraId="593A6587" w14:textId="77777777">
      <w:pPr>
        <w:rPr>
          <w:b/>
        </w:rPr>
      </w:pPr>
    </w:p>
    <w:p w:rsidRPr="00E26E27" w:rsidR="004160F3" w:rsidP="0007701B" w:rsidRDefault="00EB1A1C" w14:paraId="3EB7160A" w14:textId="085252AD">
      <w:pPr>
        <w:rPr>
          <w:b/>
        </w:rPr>
      </w:pPr>
      <w:r w:rsidRPr="00E26E27">
        <w:rPr>
          <w:b/>
        </w:rPr>
        <w:t xml:space="preserve">         </w:t>
      </w:r>
      <w:r w:rsidRPr="00E26E27" w:rsidR="004160F3">
        <w:rPr>
          <w:b/>
        </w:rPr>
        <w:t>REFERENCES</w:t>
      </w:r>
    </w:p>
    <w:p w:rsidR="00A13F1F" w:rsidP="0007701B" w:rsidRDefault="00A13F1F" w14:paraId="72C9D819" w14:textId="14B2AB46">
      <w:proofErr w:type="spellStart"/>
      <w:r>
        <w:t>Kamwangamalu</w:t>
      </w:r>
      <w:proofErr w:type="spellEnd"/>
      <w:r>
        <w:t xml:space="preserve">, N. (2014). English in Kenya: Current practices and future directions. World </w:t>
      </w:r>
      <w:proofErr w:type="spellStart"/>
      <w:r>
        <w:t>Englishes</w:t>
      </w:r>
      <w:proofErr w:type="spellEnd"/>
      <w:r>
        <w:t>, 33(4), 468-484.</w:t>
      </w:r>
    </w:p>
    <w:p w:rsidR="00A13F1F" w:rsidP="0007701B" w:rsidRDefault="00A13F1F" w14:paraId="378E334F" w14:textId="40C3C26A">
      <w:proofErr w:type="spellStart"/>
      <w:r>
        <w:t>Nzomo</w:t>
      </w:r>
      <w:proofErr w:type="spellEnd"/>
      <w:r>
        <w:t>, M. (2016). Challenges in English language teaching and learning in Kenya: The case of primary schools. Journal of Education and Practice, 7(1), 94-101.</w:t>
      </w:r>
    </w:p>
    <w:p w:rsidR="00A13F1F" w:rsidP="0007701B" w:rsidRDefault="00A13F1F" w14:paraId="40D4C55A" w14:textId="5F18B5CC">
      <w:proofErr w:type="spellStart"/>
      <w:r>
        <w:t>Kyalo</w:t>
      </w:r>
      <w:proofErr w:type="spellEnd"/>
      <w:r>
        <w:t xml:space="preserve">, D. M., &amp; Kimathi, K. M. (2018). Factors contributing to poor performance in English language in public secondary schools in </w:t>
      </w:r>
      <w:proofErr w:type="spellStart"/>
      <w:r>
        <w:t>Kitui</w:t>
      </w:r>
      <w:proofErr w:type="spellEnd"/>
      <w:r>
        <w:t xml:space="preserve"> County, Kenya. Journal of Education and Practice, 9(19), 21-28.</w:t>
      </w:r>
    </w:p>
    <w:p w:rsidR="00A13F1F" w:rsidP="0007701B" w:rsidRDefault="00A13F1F" w14:paraId="55DC0E96" w14:textId="09203312">
      <w:proofErr w:type="spellStart"/>
      <w:r>
        <w:t>Mutai</w:t>
      </w:r>
      <w:proofErr w:type="spellEnd"/>
      <w:r>
        <w:t xml:space="preserve">, B. K., &amp; </w:t>
      </w:r>
      <w:proofErr w:type="spellStart"/>
      <w:r>
        <w:t>Nzomo</w:t>
      </w:r>
      <w:proofErr w:type="spellEnd"/>
      <w:r>
        <w:t xml:space="preserve">, M. (2019). Factors influencing poor performance in English language in Kenyan secondary schools: A case of </w:t>
      </w:r>
      <w:proofErr w:type="spellStart"/>
      <w:r>
        <w:t>Kibwezi</w:t>
      </w:r>
      <w:proofErr w:type="spellEnd"/>
      <w:r>
        <w:t xml:space="preserve"> Sub-county, </w:t>
      </w:r>
      <w:proofErr w:type="spellStart"/>
      <w:r>
        <w:t>Makueni</w:t>
      </w:r>
      <w:proofErr w:type="spellEnd"/>
      <w:r>
        <w:t xml:space="preserve"> County. International Journal of Education, 11(1), 58-70.</w:t>
      </w:r>
    </w:p>
    <w:p w:rsidR="00A13F1F" w:rsidP="0007701B" w:rsidRDefault="00A13F1F" w14:paraId="068FBB8C" w14:textId="416B55C0">
      <w:proofErr w:type="spellStart"/>
      <w:r>
        <w:t>Kimemia</w:t>
      </w:r>
      <w:proofErr w:type="spellEnd"/>
      <w:r>
        <w:t xml:space="preserve">, C. N., &amp; </w:t>
      </w:r>
      <w:proofErr w:type="spellStart"/>
      <w:r>
        <w:t>Njenga</w:t>
      </w:r>
      <w:proofErr w:type="spellEnd"/>
      <w:r>
        <w:t xml:space="preserve">, E. W. (2020). Causes of poor performance in English language in Kenya Certificate of Secondary Education (KCSE) examinations in public secondary schools in </w:t>
      </w:r>
      <w:proofErr w:type="spellStart"/>
      <w:r>
        <w:t>Murang’a</w:t>
      </w:r>
      <w:proofErr w:type="spellEnd"/>
      <w:r>
        <w:t xml:space="preserve"> County, Kenya. Journal of Education, Society and Behavioural Science, 33(2), 1-16.</w:t>
      </w:r>
    </w:p>
    <w:p w:rsidR="00A13F1F" w:rsidP="0007701B" w:rsidRDefault="00A13F1F" w14:paraId="3FC4F5E5" w14:textId="5F055D57">
      <w:proofErr w:type="spellStart"/>
      <w:r>
        <w:t>Wanyama</w:t>
      </w:r>
      <w:proofErr w:type="spellEnd"/>
      <w:r>
        <w:t>, J. C. (2021). Factors contributing to poor performance in English language among secondary school students in Kenya: A case study of Nairobi County. International Journal of Education, 13(1), 34-47.</w:t>
      </w:r>
    </w:p>
    <w:p w:rsidR="00A13F1F" w:rsidP="0007701B" w:rsidRDefault="00A13F1F" w14:paraId="42FAEADA" w14:textId="124B3A4D">
      <w:r>
        <w:t>Ministry of Education (2019). Sessional Paper No. 14 of 2019 on the Policy Framework for Reforming Education and Training in Kenya. Nairobi, Kenya: Government Printer.</w:t>
      </w:r>
    </w:p>
    <w:p w:rsidR="00A13F1F" w:rsidP="0007701B" w:rsidRDefault="00A13F1F" w14:paraId="27C310D3" w14:textId="664F524E">
      <w:proofErr w:type="spellStart"/>
      <w:r>
        <w:t>Njenga</w:t>
      </w:r>
      <w:proofErr w:type="spellEnd"/>
      <w:r>
        <w:t xml:space="preserve">, E. W., &amp; </w:t>
      </w:r>
      <w:proofErr w:type="spellStart"/>
      <w:r>
        <w:t>Gachathi</w:t>
      </w:r>
      <w:proofErr w:type="spellEnd"/>
      <w:r>
        <w:t xml:space="preserve">, S. M. (2018). Causes of poor performance in English language in Kenya Certificate of Secondary Education (KCSE) examinations in public secondary schools in </w:t>
      </w:r>
      <w:proofErr w:type="spellStart"/>
      <w:r>
        <w:t>Kiambu</w:t>
      </w:r>
      <w:proofErr w:type="spellEnd"/>
      <w:r>
        <w:t xml:space="preserve"> County, Kenya. European Journal of Education Studies, 5(12), 68-80.</w:t>
      </w:r>
    </w:p>
    <w:p w:rsidR="00A13F1F" w:rsidP="0007701B" w:rsidRDefault="00A13F1F" w14:paraId="3EE97D20" w14:textId="5064D3FD">
      <w:proofErr w:type="spellStart"/>
      <w:r>
        <w:t>Ogola</w:t>
      </w:r>
      <w:proofErr w:type="spellEnd"/>
      <w:r>
        <w:t xml:space="preserve">, M. A., &amp; </w:t>
      </w:r>
      <w:proofErr w:type="spellStart"/>
      <w:r>
        <w:t>Wachira</w:t>
      </w:r>
      <w:proofErr w:type="spellEnd"/>
      <w:r>
        <w:t xml:space="preserve">, J. M. (2017). Factors influencing poor performance in English language in Kenya Certificate of Secondary Education (KCSE) examinations in public secondary schools in </w:t>
      </w:r>
      <w:proofErr w:type="spellStart"/>
      <w:r>
        <w:t>Homa</w:t>
      </w:r>
      <w:proofErr w:type="spellEnd"/>
      <w:r>
        <w:t xml:space="preserve"> Bay County, Kenya. Journal of Education and Practice, 8(9), 17-25.</w:t>
      </w:r>
    </w:p>
    <w:p w:rsidR="00A13F1F" w:rsidP="0007701B" w:rsidRDefault="00A13F1F" w14:paraId="1E721D3A" w14:textId="2405A9B8">
      <w:proofErr w:type="spellStart"/>
      <w:r>
        <w:t>Kinyua</w:t>
      </w:r>
      <w:proofErr w:type="spellEnd"/>
      <w:r>
        <w:t xml:space="preserve">, S. M., &amp; </w:t>
      </w:r>
      <w:proofErr w:type="spellStart"/>
      <w:r>
        <w:t>Nyaga</w:t>
      </w:r>
      <w:proofErr w:type="spellEnd"/>
      <w:r>
        <w:t xml:space="preserve">, J. K. (2015). Causes of poor performance in English language in secondary schools in </w:t>
      </w:r>
      <w:proofErr w:type="spellStart"/>
      <w:r>
        <w:t>Murang’a</w:t>
      </w:r>
      <w:proofErr w:type="spellEnd"/>
      <w:r>
        <w:t xml:space="preserve"> County, Kenya. Journal of Education and Practice, 6(33), 160-168.</w:t>
      </w:r>
    </w:p>
    <w:p w:rsidR="00381EF9" w:rsidP="0007701B" w:rsidRDefault="00381EF9" w14:paraId="295DB0C6" w14:textId="645B6530"/>
    <w:p w:rsidR="00F83228" w:rsidP="0004032E" w:rsidRDefault="00F83228" w14:paraId="081C239B" w14:textId="77777777"/>
    <w:sectPr w:rsidR="00F83228" w:rsidSect="00B53FB7">
      <w:pgSz w:w="12240" w:h="15840" w:orient="portrait"/>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F567D" w:rsidP="00946D1E" w:rsidRDefault="00DF567D" w14:paraId="0FD850D3" w14:textId="77777777">
      <w:pPr>
        <w:spacing w:line="240" w:lineRule="auto"/>
      </w:pPr>
      <w:r>
        <w:separator/>
      </w:r>
    </w:p>
  </w:endnote>
  <w:endnote w:type="continuationSeparator" w:id="0">
    <w:p w:rsidR="00DF567D" w:rsidP="00946D1E" w:rsidRDefault="00DF567D" w14:paraId="63695035"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PMincho">
    <w:panose1 w:val="02020600040205080304"/>
    <w:charset w:val="80"/>
    <w:family w:val="roma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16FA1" w:rsidRDefault="00316FA1" w14:paraId="0D71028A"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sdt>
    <w:sdtPr>
      <w:id w:val="-727609319"/>
      <w:docPartObj>
        <w:docPartGallery w:val="Page Numbers (Bottom of Page)"/>
        <w:docPartUnique/>
      </w:docPartObj>
    </w:sdtPr>
    <w:sdtEndPr/>
    <w:sdtContent>
      <w:p w:rsidR="0066034D" w:rsidRDefault="0066034D" w14:paraId="0E64652A" w14:textId="12007424">
        <w:pPr>
          <w:pStyle w:val="Footer"/>
        </w:pPr>
        <w:r>
          <w:rPr>
            <w:noProof/>
          </w:rPr>
          <mc:AlternateContent>
            <mc:Choice Requires="wps">
              <w:drawing>
                <wp:anchor distT="0" distB="0" distL="114300" distR="114300" simplePos="0" relativeHeight="251659264" behindDoc="0" locked="0" layoutInCell="1" allowOverlap="1" wp14:anchorId="1F2C1F25" wp14:editId="66F877EB">
                  <wp:simplePos x="0" y="0"/>
                  <wp:positionH relativeFrom="rightMargin">
                    <wp:align>center</wp:align>
                  </wp:positionH>
                  <wp:positionV relativeFrom="bottomMargin">
                    <wp:align>top</wp:align>
                  </wp:positionV>
                  <wp:extent cx="762000" cy="89535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eastAsiaTheme="majorEastAsia" w:cstheme="majorBidi"/>
                                  <w:sz w:val="48"/>
                                  <w:szCs w:val="48"/>
                                </w:rPr>
                                <w:id w:val="1709992740"/>
                                <w:docPartObj>
                                  <w:docPartGallery w:val="Page Numbers (Margins)"/>
                                  <w:docPartUnique/>
                                </w:docPartObj>
                              </w:sdtPr>
                              <w:sdtEndPr/>
                              <w:sdtContent>
                                <w:sdt>
                                  <w:sdtPr>
                                    <w:rPr>
                                      <w:rFonts w:asciiTheme="majorHAnsi" w:hAnsiTheme="majorHAnsi" w:eastAsiaTheme="majorEastAsia" w:cstheme="majorBidi"/>
                                      <w:sz w:val="48"/>
                                      <w:szCs w:val="48"/>
                                    </w:rPr>
                                    <w:id w:val="-1904517296"/>
                                    <w:docPartObj>
                                      <w:docPartGallery w:val="Page Numbers (Margins)"/>
                                      <w:docPartUnique/>
                                    </w:docPartObj>
                                  </w:sdtPr>
                                  <w:sdtEndPr/>
                                  <w:sdtContent>
                                    <w:p w:rsidR="0066034D" w:rsidRDefault="0066034D" w14:paraId="7AB3982B" w14:textId="097058BA">
                                      <w:pPr>
                                        <w:jc w:val="center"/>
                                        <w:rPr>
                                          <w:rFonts w:asciiTheme="majorHAnsi" w:hAnsiTheme="majorHAnsi" w:eastAsiaTheme="majorEastAsia" w:cstheme="majorBidi"/>
                                          <w:sz w:val="48"/>
                                          <w:szCs w:val="44"/>
                                        </w:rPr>
                                      </w:pPr>
                                      <w:r>
                                        <w:rPr>
                                          <w:sz w:val="22"/>
                                          <w:szCs w:val="22"/>
                                        </w:rPr>
                                        <w:fldChar w:fldCharType="begin"/>
                                      </w:r>
                                      <w:r>
                                        <w:instrText xml:space="preserve"> PAGE   \* MERGEFORMAT </w:instrText>
                                      </w:r>
                                      <w:r>
                                        <w:rPr>
                                          <w:sz w:val="22"/>
                                          <w:szCs w:val="22"/>
                                        </w:rPr>
                                        <w:fldChar w:fldCharType="separate"/>
                                      </w:r>
                                      <w:r w:rsidRPr="0061579A" w:rsidR="0061579A">
                                        <w:rPr>
                                          <w:rFonts w:asciiTheme="majorHAnsi" w:hAnsiTheme="majorHAnsi" w:eastAsiaTheme="majorEastAsia" w:cstheme="majorBidi"/>
                                          <w:noProof/>
                                          <w:sz w:val="48"/>
                                          <w:szCs w:val="48"/>
                                        </w:rPr>
                                        <w:t>1</w:t>
                                      </w:r>
                                      <w:r>
                                        <w:rPr>
                                          <w:rFonts w:asciiTheme="majorHAnsi" w:hAnsiTheme="majorHAnsi" w:eastAsiaTheme="majorEastAsia" w:cstheme="majorBidi"/>
                                          <w:noProof/>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rect id="Rectangle 2"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spid="_x0000_s1026" stroked="f" w14:anchorId="1F2C1F25"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">
                  <v:textbox>
                    <w:txbxContent>
                      <w:sdt>
                        <w:sdtPr>
                          <w:rPr>
                            <w:rFonts w:asciiTheme="majorHAnsi" w:hAnsiTheme="majorHAnsi" w:eastAsiaTheme="majorEastAsia" w:cstheme="majorBidi"/>
                            <w:sz w:val="48"/>
                            <w:szCs w:val="48"/>
                          </w:rPr>
                          <w:id w:val="1709992740"/>
                          <w:docPartObj>
                            <w:docPartGallery w:val="Page Numbers (Margins)"/>
                            <w:docPartUnique/>
                          </w:docPartObj>
                        </w:sdtPr>
                        <w:sdtContent>
                          <w:sdt>
                            <w:sdtPr>
                              <w:rPr>
                                <w:rFonts w:asciiTheme="majorHAnsi" w:hAnsiTheme="majorHAnsi" w:eastAsiaTheme="majorEastAsia" w:cstheme="majorBidi"/>
                                <w:sz w:val="48"/>
                                <w:szCs w:val="48"/>
                              </w:rPr>
                              <w:id w:val="-1904517296"/>
                              <w:docPartObj>
                                <w:docPartGallery w:val="Page Numbers (Margins)"/>
                                <w:docPartUnique/>
                              </w:docPartObj>
                            </w:sdtPr>
                            <w:sdtContent>
                              <w:p w:rsidR="0066034D" w:rsidRDefault="0066034D" w14:paraId="7AB3982B" w14:textId="097058BA">
                                <w:pPr>
                                  <w:jc w:val="center"/>
                                  <w:rPr>
                                    <w:rFonts w:asciiTheme="majorHAnsi" w:hAnsiTheme="majorHAnsi" w:eastAsiaTheme="majorEastAsia" w:cstheme="majorBidi"/>
                                    <w:sz w:val="48"/>
                                    <w:szCs w:val="44"/>
                                  </w:rPr>
                                </w:pPr>
                                <w:r>
                                  <w:rPr>
                                    <w:sz w:val="22"/>
                                    <w:szCs w:val="22"/>
                                  </w:rPr>
                                  <w:fldChar w:fldCharType="begin"/>
                                </w:r>
                                <w:r>
                                  <w:instrText xml:space="preserve"> PAGE   \* MERGEFORMAT </w:instrText>
                                </w:r>
                                <w:r>
                                  <w:rPr>
                                    <w:sz w:val="22"/>
                                    <w:szCs w:val="22"/>
                                  </w:rPr>
                                  <w:fldChar w:fldCharType="separate"/>
                                </w:r>
                                <w:r w:rsidRPr="0061579A" w:rsidR="0061579A">
                                  <w:rPr>
                                    <w:rFonts w:asciiTheme="majorHAnsi" w:hAnsiTheme="majorHAnsi" w:eastAsiaTheme="majorEastAsia" w:cstheme="majorBidi"/>
                                    <w:noProof/>
                                    <w:sz w:val="48"/>
                                    <w:szCs w:val="48"/>
                                  </w:rPr>
                                  <w:t>1</w:t>
                                </w:r>
                                <w:r>
                                  <w:rPr>
                                    <w:rFonts w:asciiTheme="majorHAnsi" w:hAnsiTheme="majorHAnsi" w:eastAsiaTheme="majorEastAsia" w:cstheme="majorBidi"/>
                                    <w:noProof/>
                                    <w:sz w:val="48"/>
                                    <w:szCs w:val="48"/>
                                  </w:rPr>
                                  <w:fldChar w:fldCharType="end"/>
                                </w:r>
                              </w:p>
                            </w:sdtContent>
                          </w:sdt>
                        </w:sdtContent>
                      </w:sdt>
                    </w:txbxContent>
                  </v:textbox>
                  <w10:wrap anchorx="margin" anchory="margin"/>
                </v:rect>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16FA1" w:rsidRDefault="00316FA1" w14:paraId="0BCD8874"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F567D" w:rsidP="00946D1E" w:rsidRDefault="00DF567D" w14:paraId="52DF149A" w14:textId="77777777">
      <w:pPr>
        <w:spacing w:line="240" w:lineRule="auto"/>
      </w:pPr>
      <w:r>
        <w:separator/>
      </w:r>
    </w:p>
  </w:footnote>
  <w:footnote w:type="continuationSeparator" w:id="0">
    <w:p w:rsidR="00DF567D" w:rsidP="00946D1E" w:rsidRDefault="00DF567D" w14:paraId="7D53468A"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16FA1" w:rsidRDefault="00316FA1" w14:paraId="5CFB644D"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16FA1" w:rsidRDefault="00316FA1" w14:paraId="4B78EF7F"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16FA1" w:rsidRDefault="00316FA1" w14:paraId="634113F7"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D54DA4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D9C6C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05867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630D3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6C6A1B6"/>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895E7216"/>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2506D56C"/>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6C38183C"/>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627A6B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3CE56FC"/>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08B403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26739E"/>
    <w:multiLevelType w:val="hybridMultilevel"/>
    <w:tmpl w:val="6FD6C154"/>
    <w:lvl w:ilvl="0" w:tplc="FFFFFFFF">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5A2B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64720D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6A9653E"/>
    <w:multiLevelType w:val="hybridMultilevel"/>
    <w:tmpl w:val="40320D64"/>
    <w:lvl w:ilvl="0" w:tplc="FFFFFFFF">
      <w:start w:val="5"/>
      <w:numFmt w:val="bullet"/>
      <w:lvlText w:val="•"/>
      <w:lvlJc w:val="left"/>
      <w:pPr>
        <w:ind w:left="720" w:hanging="360"/>
      </w:pPr>
      <w:rPr>
        <w:rFonts w:hint="default" w:ascii="Times New Roman" w:hAnsi="Times New Roman" w:cs="Times New Roman" w:eastAsiaTheme="minorEastAsi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284A4B8A"/>
    <w:multiLevelType w:val="multilevel"/>
    <w:tmpl w:val="FFFFFFFF"/>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97B0699"/>
    <w:multiLevelType w:val="multilevel"/>
    <w:tmpl w:val="91A011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E9053F2"/>
    <w:multiLevelType w:val="multilevel"/>
    <w:tmpl w:val="FFFFFFFF"/>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4C011034"/>
    <w:multiLevelType w:val="hybridMultilevel"/>
    <w:tmpl w:val="1FDA5496"/>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9D4F0E"/>
    <w:multiLevelType w:val="multilevel"/>
    <w:tmpl w:val="3C527596"/>
    <w:lvl w:ilvl="0">
      <w:start w:val="1"/>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672E172A"/>
    <w:multiLevelType w:val="multilevel"/>
    <w:tmpl w:val="06707A1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A7C602F"/>
    <w:multiLevelType w:val="multilevel"/>
    <w:tmpl w:val="FFFFFFFF"/>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6DBD2FC7"/>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414ADC"/>
    <w:multiLevelType w:val="hybridMultilevel"/>
    <w:tmpl w:val="65B67566"/>
    <w:lvl w:ilvl="0" w:tplc="FFFFFFFF">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C44581"/>
    <w:multiLevelType w:val="multilevel"/>
    <w:tmpl w:val="FFFFFFFF"/>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777141346">
    <w:abstractNumId w:val="12"/>
  </w:num>
  <w:num w:numId="2" w16cid:durableId="1239444526">
    <w:abstractNumId w:val="10"/>
  </w:num>
  <w:num w:numId="3" w16cid:durableId="982654976">
    <w:abstractNumId w:val="20"/>
  </w:num>
  <w:num w:numId="4" w16cid:durableId="749037897">
    <w:abstractNumId w:val="13"/>
  </w:num>
  <w:num w:numId="5" w16cid:durableId="1340154933">
    <w:abstractNumId w:val="9"/>
  </w:num>
  <w:num w:numId="6" w16cid:durableId="1705445552">
    <w:abstractNumId w:val="7"/>
  </w:num>
  <w:num w:numId="7" w16cid:durableId="310066848">
    <w:abstractNumId w:val="6"/>
  </w:num>
  <w:num w:numId="8" w16cid:durableId="977223105">
    <w:abstractNumId w:val="5"/>
  </w:num>
  <w:num w:numId="9" w16cid:durableId="174535577">
    <w:abstractNumId w:val="4"/>
  </w:num>
  <w:num w:numId="10" w16cid:durableId="1343163919">
    <w:abstractNumId w:val="8"/>
  </w:num>
  <w:num w:numId="11" w16cid:durableId="959840668">
    <w:abstractNumId w:val="3"/>
  </w:num>
  <w:num w:numId="12" w16cid:durableId="1774862444">
    <w:abstractNumId w:val="2"/>
  </w:num>
  <w:num w:numId="13" w16cid:durableId="1985618604">
    <w:abstractNumId w:val="1"/>
  </w:num>
  <w:num w:numId="14" w16cid:durableId="1846360951">
    <w:abstractNumId w:val="0"/>
  </w:num>
  <w:num w:numId="15" w16cid:durableId="1926185625">
    <w:abstractNumId w:val="21"/>
  </w:num>
  <w:num w:numId="16" w16cid:durableId="2004383457">
    <w:abstractNumId w:val="17"/>
  </w:num>
  <w:num w:numId="17" w16cid:durableId="617881372">
    <w:abstractNumId w:val="15"/>
  </w:num>
  <w:num w:numId="18" w16cid:durableId="1894347777">
    <w:abstractNumId w:val="16"/>
  </w:num>
  <w:num w:numId="19" w16cid:durableId="928267794">
    <w:abstractNumId w:val="24"/>
  </w:num>
  <w:num w:numId="20" w16cid:durableId="1687707595">
    <w:abstractNumId w:val="22"/>
  </w:num>
  <w:num w:numId="21" w16cid:durableId="1300456934">
    <w:abstractNumId w:val="19"/>
  </w:num>
  <w:num w:numId="22" w16cid:durableId="1087456778">
    <w:abstractNumId w:val="11"/>
  </w:num>
  <w:num w:numId="23" w16cid:durableId="593586297">
    <w:abstractNumId w:val="23"/>
  </w:num>
  <w:num w:numId="24" w16cid:durableId="1236159473">
    <w:abstractNumId w:val="14"/>
  </w:num>
  <w:num w:numId="25" w16cid:durableId="15682217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attachedTemplate r:id="rId1"/>
  <w:trackRevisions w:val="false"/>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2671"/>
    <w:rsid w:val="000005E5"/>
    <w:rsid w:val="000059C8"/>
    <w:rsid w:val="00014A05"/>
    <w:rsid w:val="00014BAF"/>
    <w:rsid w:val="00016E06"/>
    <w:rsid w:val="000253CB"/>
    <w:rsid w:val="000263E6"/>
    <w:rsid w:val="00027CC7"/>
    <w:rsid w:val="0003122D"/>
    <w:rsid w:val="0004032E"/>
    <w:rsid w:val="00042038"/>
    <w:rsid w:val="0004623D"/>
    <w:rsid w:val="0005059C"/>
    <w:rsid w:val="000566F7"/>
    <w:rsid w:val="00057459"/>
    <w:rsid w:val="00057D3B"/>
    <w:rsid w:val="00074BFC"/>
    <w:rsid w:val="0007701B"/>
    <w:rsid w:val="0007773D"/>
    <w:rsid w:val="00084639"/>
    <w:rsid w:val="00094BB8"/>
    <w:rsid w:val="000B1D0E"/>
    <w:rsid w:val="000E10DC"/>
    <w:rsid w:val="000E39A3"/>
    <w:rsid w:val="000E785E"/>
    <w:rsid w:val="000E7D9C"/>
    <w:rsid w:val="000F1A3C"/>
    <w:rsid w:val="000F3E70"/>
    <w:rsid w:val="000F4829"/>
    <w:rsid w:val="000F6629"/>
    <w:rsid w:val="001037B8"/>
    <w:rsid w:val="00111BE4"/>
    <w:rsid w:val="001121D6"/>
    <w:rsid w:val="00117E2D"/>
    <w:rsid w:val="001257AD"/>
    <w:rsid w:val="00134A9E"/>
    <w:rsid w:val="00142C06"/>
    <w:rsid w:val="00144672"/>
    <w:rsid w:val="001514B5"/>
    <w:rsid w:val="00157699"/>
    <w:rsid w:val="00162874"/>
    <w:rsid w:val="0017445B"/>
    <w:rsid w:val="00174877"/>
    <w:rsid w:val="00181DAC"/>
    <w:rsid w:val="0018391C"/>
    <w:rsid w:val="001862F6"/>
    <w:rsid w:val="001A05AE"/>
    <w:rsid w:val="001B1C84"/>
    <w:rsid w:val="001C7218"/>
    <w:rsid w:val="001C7D23"/>
    <w:rsid w:val="001E12ED"/>
    <w:rsid w:val="001E30C1"/>
    <w:rsid w:val="001F2223"/>
    <w:rsid w:val="001F26B6"/>
    <w:rsid w:val="00205334"/>
    <w:rsid w:val="0020666C"/>
    <w:rsid w:val="002130FA"/>
    <w:rsid w:val="00213D3E"/>
    <w:rsid w:val="00214C1D"/>
    <w:rsid w:val="00216EC8"/>
    <w:rsid w:val="00224390"/>
    <w:rsid w:val="00233B9A"/>
    <w:rsid w:val="00235B37"/>
    <w:rsid w:val="00236169"/>
    <w:rsid w:val="00251CB1"/>
    <w:rsid w:val="00253EAC"/>
    <w:rsid w:val="00255611"/>
    <w:rsid w:val="0026200B"/>
    <w:rsid w:val="0026778B"/>
    <w:rsid w:val="00271A87"/>
    <w:rsid w:val="002731AB"/>
    <w:rsid w:val="00274016"/>
    <w:rsid w:val="002772C9"/>
    <w:rsid w:val="00281F8E"/>
    <w:rsid w:val="0028309D"/>
    <w:rsid w:val="00292C26"/>
    <w:rsid w:val="002A2A08"/>
    <w:rsid w:val="002A438E"/>
    <w:rsid w:val="002B25FF"/>
    <w:rsid w:val="002C3A03"/>
    <w:rsid w:val="002C4BF7"/>
    <w:rsid w:val="002C5E79"/>
    <w:rsid w:val="002D4096"/>
    <w:rsid w:val="002E229B"/>
    <w:rsid w:val="002E3003"/>
    <w:rsid w:val="002E40B7"/>
    <w:rsid w:val="002E4EFA"/>
    <w:rsid w:val="002E7C3F"/>
    <w:rsid w:val="002F6B1D"/>
    <w:rsid w:val="00303F90"/>
    <w:rsid w:val="00305C28"/>
    <w:rsid w:val="00316FA1"/>
    <w:rsid w:val="0032052E"/>
    <w:rsid w:val="00322F88"/>
    <w:rsid w:val="00332247"/>
    <w:rsid w:val="003404E3"/>
    <w:rsid w:val="0034689C"/>
    <w:rsid w:val="003468B4"/>
    <w:rsid w:val="003612EB"/>
    <w:rsid w:val="0036509F"/>
    <w:rsid w:val="003664DC"/>
    <w:rsid w:val="00372FC1"/>
    <w:rsid w:val="00376841"/>
    <w:rsid w:val="00381EF9"/>
    <w:rsid w:val="00383601"/>
    <w:rsid w:val="0038453F"/>
    <w:rsid w:val="00385E0F"/>
    <w:rsid w:val="00390860"/>
    <w:rsid w:val="003970D9"/>
    <w:rsid w:val="003A35DE"/>
    <w:rsid w:val="003D2176"/>
    <w:rsid w:val="003D2B7D"/>
    <w:rsid w:val="003D2BAA"/>
    <w:rsid w:val="003D7807"/>
    <w:rsid w:val="003E2EC6"/>
    <w:rsid w:val="003F2D0C"/>
    <w:rsid w:val="00403B23"/>
    <w:rsid w:val="0040400F"/>
    <w:rsid w:val="00414970"/>
    <w:rsid w:val="00415016"/>
    <w:rsid w:val="004160F3"/>
    <w:rsid w:val="00426A12"/>
    <w:rsid w:val="00435813"/>
    <w:rsid w:val="00442B3C"/>
    <w:rsid w:val="00445EDB"/>
    <w:rsid w:val="0045035C"/>
    <w:rsid w:val="00452A98"/>
    <w:rsid w:val="00453D2E"/>
    <w:rsid w:val="00462C95"/>
    <w:rsid w:val="00485E42"/>
    <w:rsid w:val="00490BBF"/>
    <w:rsid w:val="004920D2"/>
    <w:rsid w:val="00492B13"/>
    <w:rsid w:val="00493407"/>
    <w:rsid w:val="004937BA"/>
    <w:rsid w:val="0049536F"/>
    <w:rsid w:val="004960D0"/>
    <w:rsid w:val="00497163"/>
    <w:rsid w:val="004A2F7F"/>
    <w:rsid w:val="004A4EB0"/>
    <w:rsid w:val="004C6AF3"/>
    <w:rsid w:val="004C7310"/>
    <w:rsid w:val="004D23E8"/>
    <w:rsid w:val="004D475E"/>
    <w:rsid w:val="004D54C6"/>
    <w:rsid w:val="004D5CD4"/>
    <w:rsid w:val="004E0DE0"/>
    <w:rsid w:val="004E1E5F"/>
    <w:rsid w:val="004F230C"/>
    <w:rsid w:val="004F3B38"/>
    <w:rsid w:val="004F490B"/>
    <w:rsid w:val="004F70C2"/>
    <w:rsid w:val="0050031A"/>
    <w:rsid w:val="005144E1"/>
    <w:rsid w:val="005266C3"/>
    <w:rsid w:val="005274D5"/>
    <w:rsid w:val="00537BA1"/>
    <w:rsid w:val="00543B65"/>
    <w:rsid w:val="0055020B"/>
    <w:rsid w:val="00551A25"/>
    <w:rsid w:val="00554AF5"/>
    <w:rsid w:val="00555A99"/>
    <w:rsid w:val="00574629"/>
    <w:rsid w:val="005A0F36"/>
    <w:rsid w:val="005A1B0C"/>
    <w:rsid w:val="005A2A29"/>
    <w:rsid w:val="005A494C"/>
    <w:rsid w:val="005A6CDE"/>
    <w:rsid w:val="005A7B47"/>
    <w:rsid w:val="005A7BCE"/>
    <w:rsid w:val="005B5270"/>
    <w:rsid w:val="005C3049"/>
    <w:rsid w:val="005C37D6"/>
    <w:rsid w:val="005E7F7A"/>
    <w:rsid w:val="005F6427"/>
    <w:rsid w:val="0061539F"/>
    <w:rsid w:val="0061579A"/>
    <w:rsid w:val="00615BFC"/>
    <w:rsid w:val="00616F3C"/>
    <w:rsid w:val="0063073B"/>
    <w:rsid w:val="006529B6"/>
    <w:rsid w:val="0066034D"/>
    <w:rsid w:val="00667F00"/>
    <w:rsid w:val="00674A88"/>
    <w:rsid w:val="00685C5E"/>
    <w:rsid w:val="006A690A"/>
    <w:rsid w:val="006B6B04"/>
    <w:rsid w:val="006B6B5C"/>
    <w:rsid w:val="006C0CC8"/>
    <w:rsid w:val="006C5B6E"/>
    <w:rsid w:val="006C7053"/>
    <w:rsid w:val="006D1A9D"/>
    <w:rsid w:val="006D7D75"/>
    <w:rsid w:val="006E63AB"/>
    <w:rsid w:val="006F0EC8"/>
    <w:rsid w:val="006F5DA9"/>
    <w:rsid w:val="00725EC0"/>
    <w:rsid w:val="00731813"/>
    <w:rsid w:val="00734725"/>
    <w:rsid w:val="007348F7"/>
    <w:rsid w:val="007419D8"/>
    <w:rsid w:val="00743473"/>
    <w:rsid w:val="0074712C"/>
    <w:rsid w:val="007538E5"/>
    <w:rsid w:val="0076660E"/>
    <w:rsid w:val="0077040F"/>
    <w:rsid w:val="00785EB8"/>
    <w:rsid w:val="00797188"/>
    <w:rsid w:val="007A7630"/>
    <w:rsid w:val="007A7A8A"/>
    <w:rsid w:val="007C7CAD"/>
    <w:rsid w:val="007D4C5B"/>
    <w:rsid w:val="007E64E4"/>
    <w:rsid w:val="007F683A"/>
    <w:rsid w:val="00801394"/>
    <w:rsid w:val="00802A68"/>
    <w:rsid w:val="0080545E"/>
    <w:rsid w:val="0081052D"/>
    <w:rsid w:val="00811743"/>
    <w:rsid w:val="00813178"/>
    <w:rsid w:val="008137F6"/>
    <w:rsid w:val="00814F0D"/>
    <w:rsid w:val="00822B39"/>
    <w:rsid w:val="00830545"/>
    <w:rsid w:val="00831961"/>
    <w:rsid w:val="00837669"/>
    <w:rsid w:val="00844412"/>
    <w:rsid w:val="008572CE"/>
    <w:rsid w:val="0086247C"/>
    <w:rsid w:val="00872B08"/>
    <w:rsid w:val="00874FFD"/>
    <w:rsid w:val="00877BD3"/>
    <w:rsid w:val="00893969"/>
    <w:rsid w:val="00893B19"/>
    <w:rsid w:val="00896275"/>
    <w:rsid w:val="008A5792"/>
    <w:rsid w:val="008A5A27"/>
    <w:rsid w:val="008A64B8"/>
    <w:rsid w:val="008C68E8"/>
    <w:rsid w:val="008D402A"/>
    <w:rsid w:val="008E1AA0"/>
    <w:rsid w:val="008E4C6A"/>
    <w:rsid w:val="008E5753"/>
    <w:rsid w:val="008E7F69"/>
    <w:rsid w:val="008F4F04"/>
    <w:rsid w:val="009063A6"/>
    <w:rsid w:val="00912E49"/>
    <w:rsid w:val="00931E03"/>
    <w:rsid w:val="00933F9B"/>
    <w:rsid w:val="009377BA"/>
    <w:rsid w:val="0094641C"/>
    <w:rsid w:val="00946D1E"/>
    <w:rsid w:val="009562DD"/>
    <w:rsid w:val="00967953"/>
    <w:rsid w:val="00972E00"/>
    <w:rsid w:val="00974F58"/>
    <w:rsid w:val="00987484"/>
    <w:rsid w:val="00993522"/>
    <w:rsid w:val="009A33E5"/>
    <w:rsid w:val="009A58B8"/>
    <w:rsid w:val="009A688C"/>
    <w:rsid w:val="009B1DE9"/>
    <w:rsid w:val="009B3AC3"/>
    <w:rsid w:val="009B5942"/>
    <w:rsid w:val="009B7D28"/>
    <w:rsid w:val="009C1FA7"/>
    <w:rsid w:val="009D2AA4"/>
    <w:rsid w:val="009D3E95"/>
    <w:rsid w:val="009D7BD0"/>
    <w:rsid w:val="009E0B39"/>
    <w:rsid w:val="009E6527"/>
    <w:rsid w:val="009F628C"/>
    <w:rsid w:val="00A12E80"/>
    <w:rsid w:val="00A13F1F"/>
    <w:rsid w:val="00A15A14"/>
    <w:rsid w:val="00A1625D"/>
    <w:rsid w:val="00A21BDC"/>
    <w:rsid w:val="00A226D1"/>
    <w:rsid w:val="00A459C7"/>
    <w:rsid w:val="00A466F2"/>
    <w:rsid w:val="00A47FC2"/>
    <w:rsid w:val="00A52917"/>
    <w:rsid w:val="00A55A86"/>
    <w:rsid w:val="00A56D5C"/>
    <w:rsid w:val="00A72467"/>
    <w:rsid w:val="00A72671"/>
    <w:rsid w:val="00A760B1"/>
    <w:rsid w:val="00A77896"/>
    <w:rsid w:val="00A92C5F"/>
    <w:rsid w:val="00A94A55"/>
    <w:rsid w:val="00A97590"/>
    <w:rsid w:val="00AB230B"/>
    <w:rsid w:val="00AB3B7D"/>
    <w:rsid w:val="00AB7255"/>
    <w:rsid w:val="00AC1B92"/>
    <w:rsid w:val="00AD104B"/>
    <w:rsid w:val="00AE2171"/>
    <w:rsid w:val="00AE299A"/>
    <w:rsid w:val="00AF303A"/>
    <w:rsid w:val="00B07C48"/>
    <w:rsid w:val="00B15D57"/>
    <w:rsid w:val="00B1696E"/>
    <w:rsid w:val="00B202FE"/>
    <w:rsid w:val="00B2247D"/>
    <w:rsid w:val="00B2265B"/>
    <w:rsid w:val="00B306EA"/>
    <w:rsid w:val="00B341E4"/>
    <w:rsid w:val="00B3493E"/>
    <w:rsid w:val="00B41046"/>
    <w:rsid w:val="00B414C1"/>
    <w:rsid w:val="00B442BB"/>
    <w:rsid w:val="00B531C3"/>
    <w:rsid w:val="00B53FB7"/>
    <w:rsid w:val="00B6298B"/>
    <w:rsid w:val="00B63ED4"/>
    <w:rsid w:val="00B725B7"/>
    <w:rsid w:val="00B725EA"/>
    <w:rsid w:val="00B84CD4"/>
    <w:rsid w:val="00B85E7F"/>
    <w:rsid w:val="00B86013"/>
    <w:rsid w:val="00B86A22"/>
    <w:rsid w:val="00B903FB"/>
    <w:rsid w:val="00B90845"/>
    <w:rsid w:val="00B95C1E"/>
    <w:rsid w:val="00B96200"/>
    <w:rsid w:val="00BB103A"/>
    <w:rsid w:val="00BB1C85"/>
    <w:rsid w:val="00BB3F1A"/>
    <w:rsid w:val="00BB3F97"/>
    <w:rsid w:val="00BF370C"/>
    <w:rsid w:val="00BF413D"/>
    <w:rsid w:val="00BF4A31"/>
    <w:rsid w:val="00C168C3"/>
    <w:rsid w:val="00C20AD5"/>
    <w:rsid w:val="00C316F7"/>
    <w:rsid w:val="00C343D3"/>
    <w:rsid w:val="00C35DBD"/>
    <w:rsid w:val="00C37E80"/>
    <w:rsid w:val="00C412C9"/>
    <w:rsid w:val="00C41D62"/>
    <w:rsid w:val="00C4265E"/>
    <w:rsid w:val="00C443A9"/>
    <w:rsid w:val="00C54F02"/>
    <w:rsid w:val="00C5531C"/>
    <w:rsid w:val="00C618BB"/>
    <w:rsid w:val="00C62FB5"/>
    <w:rsid w:val="00C64D24"/>
    <w:rsid w:val="00C66001"/>
    <w:rsid w:val="00C80A08"/>
    <w:rsid w:val="00C81097"/>
    <w:rsid w:val="00C842E2"/>
    <w:rsid w:val="00C87819"/>
    <w:rsid w:val="00C96F6E"/>
    <w:rsid w:val="00CA6AA2"/>
    <w:rsid w:val="00CB1A79"/>
    <w:rsid w:val="00CB1B14"/>
    <w:rsid w:val="00CC31C5"/>
    <w:rsid w:val="00CD445E"/>
    <w:rsid w:val="00CE34DF"/>
    <w:rsid w:val="00CE7A82"/>
    <w:rsid w:val="00CF32AC"/>
    <w:rsid w:val="00CF4597"/>
    <w:rsid w:val="00CF7A0A"/>
    <w:rsid w:val="00D00A4B"/>
    <w:rsid w:val="00D01D88"/>
    <w:rsid w:val="00D03D00"/>
    <w:rsid w:val="00D24402"/>
    <w:rsid w:val="00D24F3E"/>
    <w:rsid w:val="00D34EE9"/>
    <w:rsid w:val="00D358A0"/>
    <w:rsid w:val="00D55794"/>
    <w:rsid w:val="00D60578"/>
    <w:rsid w:val="00D6339E"/>
    <w:rsid w:val="00D8609D"/>
    <w:rsid w:val="00D87780"/>
    <w:rsid w:val="00D87B35"/>
    <w:rsid w:val="00D9491F"/>
    <w:rsid w:val="00DA4BA8"/>
    <w:rsid w:val="00DB05D2"/>
    <w:rsid w:val="00DB232F"/>
    <w:rsid w:val="00DB50BA"/>
    <w:rsid w:val="00DB5FBC"/>
    <w:rsid w:val="00DE33BB"/>
    <w:rsid w:val="00DE7AF9"/>
    <w:rsid w:val="00DF07D3"/>
    <w:rsid w:val="00DF1560"/>
    <w:rsid w:val="00DF567D"/>
    <w:rsid w:val="00E10BDF"/>
    <w:rsid w:val="00E137A8"/>
    <w:rsid w:val="00E15016"/>
    <w:rsid w:val="00E26E27"/>
    <w:rsid w:val="00E27C80"/>
    <w:rsid w:val="00E50CD0"/>
    <w:rsid w:val="00E53FBC"/>
    <w:rsid w:val="00E54A41"/>
    <w:rsid w:val="00E54FE0"/>
    <w:rsid w:val="00E62DC8"/>
    <w:rsid w:val="00E66B4B"/>
    <w:rsid w:val="00E71442"/>
    <w:rsid w:val="00E718BA"/>
    <w:rsid w:val="00E754EA"/>
    <w:rsid w:val="00E809E5"/>
    <w:rsid w:val="00E86E9F"/>
    <w:rsid w:val="00E87CBE"/>
    <w:rsid w:val="00E93885"/>
    <w:rsid w:val="00E94641"/>
    <w:rsid w:val="00EA1337"/>
    <w:rsid w:val="00EA19DD"/>
    <w:rsid w:val="00EB1A1C"/>
    <w:rsid w:val="00EC6B2E"/>
    <w:rsid w:val="00ED1601"/>
    <w:rsid w:val="00ED3F19"/>
    <w:rsid w:val="00ED4E8E"/>
    <w:rsid w:val="00EF71A9"/>
    <w:rsid w:val="00F00503"/>
    <w:rsid w:val="00F0321B"/>
    <w:rsid w:val="00F0414C"/>
    <w:rsid w:val="00F35996"/>
    <w:rsid w:val="00F35B58"/>
    <w:rsid w:val="00F404A5"/>
    <w:rsid w:val="00F47C62"/>
    <w:rsid w:val="00F56D2F"/>
    <w:rsid w:val="00F57BCF"/>
    <w:rsid w:val="00F631F6"/>
    <w:rsid w:val="00F65A1D"/>
    <w:rsid w:val="00F70F38"/>
    <w:rsid w:val="00F77DE7"/>
    <w:rsid w:val="00F83228"/>
    <w:rsid w:val="00F84663"/>
    <w:rsid w:val="00F86CC1"/>
    <w:rsid w:val="00F94FF9"/>
    <w:rsid w:val="00FC4AA4"/>
    <w:rsid w:val="00FD142C"/>
    <w:rsid w:val="00FE1F1D"/>
    <w:rsid w:val="00FF21A0"/>
    <w:rsid w:val="00FF225D"/>
    <w:rsid w:val="00FF45D0"/>
    <w:rsid w:val="088A69B9"/>
    <w:rsid w:val="12CE7885"/>
    <w:rsid w:val="1A8BAC4B"/>
    <w:rsid w:val="206E108D"/>
    <w:rsid w:val="235069A2"/>
    <w:rsid w:val="2D3B3D55"/>
    <w:rsid w:val="3040A849"/>
    <w:rsid w:val="309DB9ED"/>
    <w:rsid w:val="38F7BF3B"/>
    <w:rsid w:val="3A2B73D6"/>
    <w:rsid w:val="4781A32E"/>
    <w:rsid w:val="47D0BC4F"/>
    <w:rsid w:val="49F0209F"/>
    <w:rsid w:val="4AAE62FD"/>
    <w:rsid w:val="4D8125E8"/>
    <w:rsid w:val="5482E46C"/>
    <w:rsid w:val="56FD501F"/>
    <w:rsid w:val="5DA03823"/>
    <w:rsid w:val="5EB41DEB"/>
    <w:rsid w:val="603938FD"/>
    <w:rsid w:val="625D0BD3"/>
    <w:rsid w:val="6F79DBF3"/>
    <w:rsid w:val="717ED2F7"/>
    <w:rsid w:val="73C74688"/>
    <w:rsid w:val="7802597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A0583B"/>
  <w15:chartTrackingRefBased/>
  <w15:docId w15:val="{8F0F980A-3237-BB48-A867-54685B807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cs="Times New Roman" w:asciiTheme="minorHAnsi" w:hAnsiTheme="minorHAnsi" w:eastAsiaTheme="minorEastAsia"/>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42B3C"/>
  </w:style>
  <w:style w:type="paragraph" w:styleId="Heading1">
    <w:name w:val="heading 1"/>
    <w:basedOn w:val="Normal"/>
    <w:next w:val="Normal"/>
    <w:link w:val="Heading1Char"/>
    <w:uiPriority w:val="9"/>
    <w:qFormat/>
    <w:rsid w:val="00442B3C"/>
    <w:pPr>
      <w:keepNext/>
      <w:spacing w:before="240" w:after="60"/>
      <w:outlineLvl w:val="0"/>
    </w:pPr>
    <w:rPr>
      <w:rFonts w:asciiTheme="majorHAnsi" w:hAnsiTheme="majorHAnsi" w:eastAsiaTheme="majorEastAsia"/>
      <w:b/>
      <w:bCs/>
      <w:kern w:val="32"/>
      <w:sz w:val="32"/>
      <w:szCs w:val="32"/>
    </w:rPr>
  </w:style>
  <w:style w:type="paragraph" w:styleId="Heading2">
    <w:name w:val="heading 2"/>
    <w:basedOn w:val="Normal"/>
    <w:next w:val="Normal"/>
    <w:link w:val="Heading2Char"/>
    <w:uiPriority w:val="9"/>
    <w:semiHidden/>
    <w:unhideWhenUsed/>
    <w:qFormat/>
    <w:rsid w:val="00442B3C"/>
    <w:pPr>
      <w:keepNext/>
      <w:spacing w:before="240" w:after="60"/>
      <w:outlineLvl w:val="1"/>
    </w:pPr>
    <w:rPr>
      <w:rFonts w:asciiTheme="majorHAnsi" w:hAnsiTheme="majorHAnsi" w:eastAsiaTheme="majorEastAsia"/>
      <w:b/>
      <w:bCs/>
      <w:i/>
      <w:iCs/>
      <w:sz w:val="28"/>
      <w:szCs w:val="28"/>
    </w:rPr>
  </w:style>
  <w:style w:type="paragraph" w:styleId="Heading3">
    <w:name w:val="heading 3"/>
    <w:basedOn w:val="Normal"/>
    <w:next w:val="Normal"/>
    <w:link w:val="Heading3Char"/>
    <w:uiPriority w:val="9"/>
    <w:semiHidden/>
    <w:unhideWhenUsed/>
    <w:qFormat/>
    <w:rsid w:val="00442B3C"/>
    <w:pPr>
      <w:keepNext/>
      <w:spacing w:before="240" w:after="60"/>
      <w:outlineLvl w:val="2"/>
    </w:pPr>
    <w:rPr>
      <w:rFonts w:asciiTheme="majorHAnsi" w:hAnsiTheme="majorHAnsi" w:eastAsiaTheme="majorEastAsia"/>
      <w:b/>
      <w:bCs/>
      <w:sz w:val="26"/>
      <w:szCs w:val="26"/>
    </w:rPr>
  </w:style>
  <w:style w:type="paragraph" w:styleId="Heading4">
    <w:name w:val="heading 4"/>
    <w:basedOn w:val="Normal"/>
    <w:next w:val="Normal"/>
    <w:link w:val="Heading4Char"/>
    <w:uiPriority w:val="9"/>
    <w:semiHidden/>
    <w:unhideWhenUsed/>
    <w:qFormat/>
    <w:rsid w:val="00442B3C"/>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42B3C"/>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442B3C"/>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442B3C"/>
    <w:pPr>
      <w:spacing w:before="240" w:after="60"/>
      <w:outlineLvl w:val="6"/>
    </w:pPr>
  </w:style>
  <w:style w:type="paragraph" w:styleId="Heading8">
    <w:name w:val="heading 8"/>
    <w:basedOn w:val="Normal"/>
    <w:next w:val="Normal"/>
    <w:link w:val="Heading8Char"/>
    <w:uiPriority w:val="9"/>
    <w:semiHidden/>
    <w:unhideWhenUsed/>
    <w:qFormat/>
    <w:rsid w:val="00442B3C"/>
    <w:pPr>
      <w:spacing w:before="240" w:after="60"/>
      <w:outlineLvl w:val="7"/>
    </w:pPr>
    <w:rPr>
      <w:i/>
      <w:iCs/>
    </w:rPr>
  </w:style>
  <w:style w:type="paragraph" w:styleId="Heading9">
    <w:name w:val="heading 9"/>
    <w:basedOn w:val="Normal"/>
    <w:next w:val="Normal"/>
    <w:link w:val="Heading9Char"/>
    <w:uiPriority w:val="9"/>
    <w:semiHidden/>
    <w:unhideWhenUsed/>
    <w:qFormat/>
    <w:rsid w:val="00442B3C"/>
    <w:pPr>
      <w:spacing w:before="240" w:after="60"/>
      <w:outlineLvl w:val="8"/>
    </w:pPr>
    <w:rPr>
      <w:rFonts w:asciiTheme="majorHAnsi" w:hAnsiTheme="majorHAnsi" w:eastAsiaTheme="majorEastAsia"/>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b/>
      <w:bCs/>
      <w:kern w:val="32"/>
      <w:sz w:val="32"/>
      <w:szCs w:val="32"/>
    </w:rPr>
  </w:style>
  <w:style w:type="character" w:styleId="Heading2Char" w:customStyle="1">
    <w:name w:val="Heading 2 Char"/>
    <w:basedOn w:val="DefaultParagraphFont"/>
    <w:link w:val="Heading2"/>
    <w:uiPriority w:val="9"/>
    <w:semiHidden/>
    <w:rPr>
      <w:rFonts w:asciiTheme="majorHAnsi" w:hAnsiTheme="majorHAnsi" w:eastAsiaTheme="majorEastAsia"/>
      <w:b/>
      <w:bCs/>
      <w:i/>
      <w:iCs/>
      <w:sz w:val="28"/>
      <w:szCs w:val="28"/>
    </w:rPr>
  </w:style>
  <w:style w:type="character" w:styleId="Heading3Char" w:customStyle="1">
    <w:name w:val="Heading 3 Char"/>
    <w:basedOn w:val="DefaultParagraphFont"/>
    <w:link w:val="Heading3"/>
    <w:uiPriority w:val="9"/>
    <w:semiHidden/>
    <w:rPr>
      <w:rFonts w:asciiTheme="majorHAnsi" w:hAnsiTheme="majorHAnsi" w:eastAsiaTheme="majorEastAsia"/>
      <w:b/>
      <w:bCs/>
      <w:sz w:val="26"/>
      <w:szCs w:val="26"/>
    </w:rPr>
  </w:style>
  <w:style w:type="character" w:styleId="Heading4Char" w:customStyle="1">
    <w:name w:val="Heading 4 Char"/>
    <w:basedOn w:val="DefaultParagraphFont"/>
    <w:link w:val="Heading4"/>
    <w:uiPriority w:val="9"/>
    <w:semiHidden/>
    <w:rPr>
      <w:b/>
      <w:bCs/>
      <w:sz w:val="28"/>
      <w:szCs w:val="28"/>
    </w:rPr>
  </w:style>
  <w:style w:type="character" w:styleId="Heading5Char" w:customStyle="1">
    <w:name w:val="Heading 5 Char"/>
    <w:basedOn w:val="DefaultParagraphFont"/>
    <w:link w:val="Heading5"/>
    <w:uiPriority w:val="9"/>
    <w:semiHidden/>
    <w:rPr>
      <w:b/>
      <w:bCs/>
      <w:i/>
      <w:iCs/>
      <w:sz w:val="26"/>
      <w:szCs w:val="26"/>
    </w:rPr>
  </w:style>
  <w:style w:type="character" w:styleId="Heading6Char" w:customStyle="1">
    <w:name w:val="Heading 6 Char"/>
    <w:basedOn w:val="DefaultParagraphFont"/>
    <w:link w:val="Heading6"/>
    <w:uiPriority w:val="9"/>
    <w:semiHidden/>
    <w:rPr>
      <w:b/>
      <w:bCs/>
    </w:rPr>
  </w:style>
  <w:style w:type="character" w:styleId="Heading7Char" w:customStyle="1">
    <w:name w:val="Heading 7 Char"/>
    <w:basedOn w:val="DefaultParagraphFont"/>
    <w:link w:val="Heading7"/>
    <w:uiPriority w:val="9"/>
    <w:semiHidden/>
    <w:rPr>
      <w:sz w:val="24"/>
      <w:szCs w:val="24"/>
    </w:rPr>
  </w:style>
  <w:style w:type="character" w:styleId="Heading8Char" w:customStyle="1">
    <w:name w:val="Heading 8 Char"/>
    <w:basedOn w:val="DefaultParagraphFont"/>
    <w:link w:val="Heading8"/>
    <w:uiPriority w:val="9"/>
    <w:semiHidden/>
    <w:rPr>
      <w:i/>
      <w:iCs/>
      <w:sz w:val="24"/>
      <w:szCs w:val="24"/>
    </w:rPr>
  </w:style>
  <w:style w:type="character" w:styleId="Heading9Char" w:customStyle="1">
    <w:name w:val="Heading 9 Char"/>
    <w:basedOn w:val="DefaultParagraphFont"/>
    <w:link w:val="Heading9"/>
    <w:uiPriority w:val="9"/>
    <w:semiHidden/>
    <w:rPr>
      <w:rFonts w:asciiTheme="majorHAnsi" w:hAnsiTheme="majorHAnsi" w:eastAsiaTheme="majorEastAsia"/>
    </w:rPr>
  </w:style>
  <w:style w:type="paragraph" w:styleId="Title">
    <w:name w:val="Title"/>
    <w:basedOn w:val="Normal"/>
    <w:next w:val="Normal"/>
    <w:link w:val="TitleChar"/>
    <w:uiPriority w:val="10"/>
    <w:qFormat/>
    <w:pPr>
      <w:spacing w:before="240" w:after="60"/>
      <w:jc w:val="center"/>
      <w:outlineLvl w:val="0"/>
    </w:pPr>
    <w:rPr>
      <w:rFonts w:asciiTheme="majorHAnsi" w:hAnsiTheme="majorHAnsi" w:eastAsiaTheme="majorEastAsia"/>
      <w:b/>
      <w:bCs/>
      <w:kern w:val="28"/>
      <w:sz w:val="32"/>
      <w:szCs w:val="32"/>
    </w:rPr>
  </w:style>
  <w:style w:type="character" w:styleId="TitleChar" w:customStyle="1">
    <w:name w:val="Title Char"/>
    <w:basedOn w:val="DefaultParagraphFont"/>
    <w:link w:val="Title"/>
    <w:uiPriority w:val="10"/>
    <w:rPr>
      <w:rFonts w:asciiTheme="majorHAnsi" w:hAnsiTheme="majorHAnsi" w:eastAsiaTheme="majorEastAsia"/>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hAnsiTheme="majorHAnsi" w:eastAsiaTheme="majorEastAsia"/>
    </w:rPr>
  </w:style>
  <w:style w:type="character" w:styleId="SubtitleChar" w:customStyle="1">
    <w:name w:val="Subtitle Char"/>
    <w:basedOn w:val="DefaultParagraphFont"/>
    <w:link w:val="Subtitle"/>
    <w:uiPriority w:val="11"/>
    <w:rPr>
      <w:rFonts w:asciiTheme="majorHAnsi" w:hAnsiTheme="majorHAnsi" w:eastAsiaTheme="majorEastAsia"/>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NoSpacing">
    <w:name w:val="No Spacing"/>
    <w:basedOn w:val="Normal"/>
    <w:uiPriority w:val="1"/>
    <w:qFormat/>
    <w:rPr>
      <w:szCs w:val="32"/>
    </w:rPr>
  </w:style>
  <w:style w:type="paragraph" w:styleId="Quote">
    <w:name w:val="Quote"/>
    <w:basedOn w:val="Normal"/>
    <w:next w:val="Normal"/>
    <w:link w:val="QuoteChar"/>
    <w:uiPriority w:val="29"/>
    <w:qFormat/>
    <w:rPr>
      <w:i/>
    </w:rPr>
  </w:style>
  <w:style w:type="character" w:styleId="QuoteChar" w:customStyle="1">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styleId="IntenseQuoteChar" w:customStyle="1">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hAnsiTheme="majorHAnsi" w:eastAsiaTheme="majorEastAsia"/>
      <w:b/>
      <w:i/>
      <w:sz w:val="24"/>
      <w:szCs w:val="24"/>
    </w:rPr>
  </w:style>
  <w:style w:type="paragraph" w:styleId="TOCHeading">
    <w:name w:val="TOC Heading"/>
    <w:basedOn w:val="Heading1"/>
    <w:next w:val="Normal"/>
    <w:uiPriority w:val="39"/>
    <w:semiHidden/>
    <w:unhideWhenUsed/>
    <w:qFormat/>
    <w:pPr>
      <w:outlineLvl w:val="9"/>
    </w:pPr>
  </w:style>
  <w:style w:type="paragraph" w:styleId="Caption">
    <w:name w:val="caption"/>
    <w:basedOn w:val="Normal"/>
    <w:next w:val="Normal"/>
    <w:uiPriority w:val="35"/>
    <w:semiHidden/>
    <w:unhideWhenUsed/>
    <w:rsid w:val="000005E5"/>
    <w:pPr>
      <w:spacing w:after="200" w:line="240" w:lineRule="auto"/>
    </w:pPr>
    <w:rPr>
      <w:i/>
      <w:iCs/>
      <w:color w:val="6E747A" w:themeColor="text2"/>
      <w:sz w:val="22"/>
      <w:szCs w:val="18"/>
    </w:rPr>
  </w:style>
  <w:style w:type="paragraph" w:styleId="BalloonText">
    <w:name w:val="Balloon Text"/>
    <w:basedOn w:val="Normal"/>
    <w:link w:val="BalloonTextChar"/>
    <w:uiPriority w:val="99"/>
    <w:semiHidden/>
    <w:unhideWhenUsed/>
    <w:rsid w:val="000005E5"/>
    <w:pPr>
      <w:spacing w:line="240" w:lineRule="auto"/>
    </w:pPr>
    <w:rPr>
      <w:rFonts w:ascii="Segoe UI" w:hAnsi="Segoe UI" w:cs="Segoe UI"/>
      <w:sz w:val="22"/>
      <w:szCs w:val="18"/>
    </w:rPr>
  </w:style>
  <w:style w:type="character" w:styleId="BalloonTextChar" w:customStyle="1">
    <w:name w:val="Balloon Text Char"/>
    <w:basedOn w:val="DefaultParagraphFont"/>
    <w:link w:val="BalloonText"/>
    <w:uiPriority w:val="99"/>
    <w:semiHidden/>
    <w:rsid w:val="000005E5"/>
    <w:rPr>
      <w:rFonts w:ascii="Segoe UI" w:hAnsi="Segoe UI" w:cs="Segoe UI"/>
      <w:sz w:val="22"/>
      <w:szCs w:val="18"/>
    </w:rPr>
  </w:style>
  <w:style w:type="paragraph" w:styleId="BodyText3">
    <w:name w:val="Body Text 3"/>
    <w:basedOn w:val="Normal"/>
    <w:link w:val="BodyText3Char"/>
    <w:uiPriority w:val="99"/>
    <w:semiHidden/>
    <w:unhideWhenUsed/>
    <w:rsid w:val="000005E5"/>
    <w:pPr>
      <w:spacing w:after="120"/>
    </w:pPr>
    <w:rPr>
      <w:sz w:val="22"/>
      <w:szCs w:val="16"/>
    </w:rPr>
  </w:style>
  <w:style w:type="character" w:styleId="BodyText3Char" w:customStyle="1">
    <w:name w:val="Body Text 3 Char"/>
    <w:basedOn w:val="DefaultParagraphFont"/>
    <w:link w:val="BodyText3"/>
    <w:uiPriority w:val="99"/>
    <w:semiHidden/>
    <w:rsid w:val="000005E5"/>
    <w:rPr>
      <w:sz w:val="22"/>
      <w:szCs w:val="16"/>
    </w:rPr>
  </w:style>
  <w:style w:type="paragraph" w:styleId="BodyTextIndent3">
    <w:name w:val="Body Text Indent 3"/>
    <w:basedOn w:val="Normal"/>
    <w:link w:val="BodyTextIndent3Char"/>
    <w:uiPriority w:val="99"/>
    <w:semiHidden/>
    <w:unhideWhenUsed/>
    <w:rsid w:val="000005E5"/>
    <w:pPr>
      <w:spacing w:after="120"/>
      <w:ind w:left="360"/>
    </w:pPr>
    <w:rPr>
      <w:sz w:val="22"/>
      <w:szCs w:val="16"/>
    </w:rPr>
  </w:style>
  <w:style w:type="character" w:styleId="BodyTextIndent3Char" w:customStyle="1">
    <w:name w:val="Body Text Indent 3 Char"/>
    <w:basedOn w:val="DefaultParagraphFont"/>
    <w:link w:val="BodyTextIndent3"/>
    <w:uiPriority w:val="99"/>
    <w:semiHidden/>
    <w:rsid w:val="000005E5"/>
    <w:rPr>
      <w:sz w:val="22"/>
      <w:szCs w:val="16"/>
    </w:rPr>
  </w:style>
  <w:style w:type="character" w:styleId="CommentReference">
    <w:name w:val="annotation reference"/>
    <w:basedOn w:val="DefaultParagraphFont"/>
    <w:uiPriority w:val="99"/>
    <w:semiHidden/>
    <w:unhideWhenUsed/>
    <w:rsid w:val="000005E5"/>
    <w:rPr>
      <w:sz w:val="22"/>
      <w:szCs w:val="16"/>
    </w:rPr>
  </w:style>
  <w:style w:type="paragraph" w:styleId="CommentText">
    <w:name w:val="annotation text"/>
    <w:basedOn w:val="Normal"/>
    <w:link w:val="CommentTextChar"/>
    <w:uiPriority w:val="99"/>
    <w:semiHidden/>
    <w:unhideWhenUsed/>
    <w:rsid w:val="000005E5"/>
    <w:pPr>
      <w:spacing w:line="240" w:lineRule="auto"/>
    </w:pPr>
    <w:rPr>
      <w:sz w:val="22"/>
      <w:szCs w:val="20"/>
    </w:rPr>
  </w:style>
  <w:style w:type="character" w:styleId="CommentTextChar" w:customStyle="1">
    <w:name w:val="Comment Text Char"/>
    <w:basedOn w:val="DefaultParagraphFont"/>
    <w:link w:val="CommentText"/>
    <w:uiPriority w:val="99"/>
    <w:semiHidden/>
    <w:rsid w:val="000005E5"/>
    <w:rPr>
      <w:sz w:val="22"/>
      <w:szCs w:val="20"/>
    </w:rPr>
  </w:style>
  <w:style w:type="paragraph" w:styleId="CommentSubject">
    <w:name w:val="annotation subject"/>
    <w:basedOn w:val="CommentText"/>
    <w:next w:val="CommentText"/>
    <w:link w:val="CommentSubjectChar"/>
    <w:uiPriority w:val="99"/>
    <w:semiHidden/>
    <w:unhideWhenUsed/>
    <w:rsid w:val="000005E5"/>
    <w:rPr>
      <w:b/>
      <w:bCs/>
    </w:rPr>
  </w:style>
  <w:style w:type="character" w:styleId="CommentSubjectChar" w:customStyle="1">
    <w:name w:val="Comment Subject Char"/>
    <w:basedOn w:val="CommentTextChar"/>
    <w:link w:val="CommentSubject"/>
    <w:uiPriority w:val="99"/>
    <w:semiHidden/>
    <w:rsid w:val="000005E5"/>
    <w:rPr>
      <w:b/>
      <w:bCs/>
      <w:sz w:val="22"/>
      <w:szCs w:val="20"/>
    </w:rPr>
  </w:style>
  <w:style w:type="paragraph" w:styleId="DocumentMap">
    <w:name w:val="Document Map"/>
    <w:basedOn w:val="Normal"/>
    <w:link w:val="DocumentMapChar"/>
    <w:uiPriority w:val="99"/>
    <w:semiHidden/>
    <w:unhideWhenUsed/>
    <w:rsid w:val="000005E5"/>
    <w:pPr>
      <w:spacing w:line="240" w:lineRule="auto"/>
    </w:pPr>
    <w:rPr>
      <w:rFonts w:ascii="Segoe UI" w:hAnsi="Segoe UI" w:cs="Segoe UI"/>
      <w:sz w:val="22"/>
      <w:szCs w:val="16"/>
    </w:rPr>
  </w:style>
  <w:style w:type="character" w:styleId="DocumentMapChar" w:customStyle="1">
    <w:name w:val="Document Map Char"/>
    <w:basedOn w:val="DefaultParagraphFont"/>
    <w:link w:val="DocumentMap"/>
    <w:uiPriority w:val="99"/>
    <w:semiHidden/>
    <w:rsid w:val="000005E5"/>
    <w:rPr>
      <w:rFonts w:ascii="Segoe UI" w:hAnsi="Segoe UI" w:cs="Segoe UI"/>
      <w:sz w:val="22"/>
      <w:szCs w:val="16"/>
    </w:rPr>
  </w:style>
  <w:style w:type="paragraph" w:styleId="EndnoteText">
    <w:name w:val="endnote text"/>
    <w:basedOn w:val="Normal"/>
    <w:link w:val="EndnoteTextChar"/>
    <w:uiPriority w:val="99"/>
    <w:semiHidden/>
    <w:unhideWhenUsed/>
    <w:rsid w:val="000005E5"/>
    <w:pPr>
      <w:spacing w:line="240" w:lineRule="auto"/>
    </w:pPr>
    <w:rPr>
      <w:sz w:val="22"/>
      <w:szCs w:val="20"/>
    </w:rPr>
  </w:style>
  <w:style w:type="character" w:styleId="EndnoteTextChar" w:customStyle="1">
    <w:name w:val="Endnote Text Char"/>
    <w:basedOn w:val="DefaultParagraphFont"/>
    <w:link w:val="EndnoteText"/>
    <w:uiPriority w:val="99"/>
    <w:semiHidden/>
    <w:rsid w:val="000005E5"/>
    <w:rPr>
      <w:sz w:val="22"/>
      <w:szCs w:val="20"/>
    </w:rPr>
  </w:style>
  <w:style w:type="paragraph" w:styleId="EnvelopeReturn">
    <w:name w:val="envelope return"/>
    <w:basedOn w:val="Normal"/>
    <w:uiPriority w:val="99"/>
    <w:semiHidden/>
    <w:unhideWhenUsed/>
    <w:rsid w:val="000005E5"/>
    <w:pPr>
      <w:spacing w:line="240" w:lineRule="auto"/>
    </w:pPr>
    <w:rPr>
      <w:rFonts w:asciiTheme="majorHAnsi" w:hAnsiTheme="majorHAnsi" w:eastAsiaTheme="majorEastAsia" w:cstheme="majorBidi"/>
      <w:sz w:val="22"/>
      <w:szCs w:val="20"/>
    </w:rPr>
  </w:style>
  <w:style w:type="paragraph" w:styleId="FootnoteText">
    <w:name w:val="footnote text"/>
    <w:basedOn w:val="Normal"/>
    <w:link w:val="FootnoteTextChar"/>
    <w:uiPriority w:val="99"/>
    <w:semiHidden/>
    <w:unhideWhenUsed/>
    <w:rsid w:val="000005E5"/>
    <w:pPr>
      <w:spacing w:line="240" w:lineRule="auto"/>
    </w:pPr>
    <w:rPr>
      <w:sz w:val="22"/>
      <w:szCs w:val="20"/>
    </w:rPr>
  </w:style>
  <w:style w:type="character" w:styleId="FootnoteTextChar" w:customStyle="1">
    <w:name w:val="Footnote Text Char"/>
    <w:basedOn w:val="DefaultParagraphFont"/>
    <w:link w:val="FootnoteText"/>
    <w:uiPriority w:val="99"/>
    <w:semiHidden/>
    <w:rsid w:val="000005E5"/>
    <w:rPr>
      <w:sz w:val="22"/>
      <w:szCs w:val="20"/>
    </w:rPr>
  </w:style>
  <w:style w:type="character" w:styleId="HTMLCode">
    <w:name w:val="HTML Code"/>
    <w:basedOn w:val="DefaultParagraphFont"/>
    <w:uiPriority w:val="99"/>
    <w:semiHidden/>
    <w:unhideWhenUsed/>
    <w:rsid w:val="000005E5"/>
    <w:rPr>
      <w:rFonts w:ascii="Consolas" w:hAnsi="Consolas"/>
      <w:sz w:val="22"/>
      <w:szCs w:val="20"/>
    </w:rPr>
  </w:style>
  <w:style w:type="character" w:styleId="HTMLKeyboard">
    <w:name w:val="HTML Keyboard"/>
    <w:basedOn w:val="DefaultParagraphFont"/>
    <w:uiPriority w:val="99"/>
    <w:semiHidden/>
    <w:unhideWhenUsed/>
    <w:rsid w:val="000005E5"/>
    <w:rPr>
      <w:rFonts w:ascii="Consolas" w:hAnsi="Consolas"/>
      <w:sz w:val="22"/>
      <w:szCs w:val="20"/>
    </w:rPr>
  </w:style>
  <w:style w:type="paragraph" w:styleId="HTMLPreformatted">
    <w:name w:val="HTML Preformatted"/>
    <w:basedOn w:val="Normal"/>
    <w:link w:val="HTMLPreformattedChar"/>
    <w:uiPriority w:val="99"/>
    <w:semiHidden/>
    <w:unhideWhenUsed/>
    <w:rsid w:val="000005E5"/>
    <w:pPr>
      <w:spacing w:line="240" w:lineRule="auto"/>
    </w:pPr>
    <w:rPr>
      <w:rFonts w:ascii="Consolas" w:hAnsi="Consolas"/>
      <w:sz w:val="22"/>
      <w:szCs w:val="20"/>
    </w:rPr>
  </w:style>
  <w:style w:type="character" w:styleId="HTMLPreformattedChar" w:customStyle="1">
    <w:name w:val="HTML Preformatted Char"/>
    <w:basedOn w:val="DefaultParagraphFont"/>
    <w:link w:val="HTMLPreformatted"/>
    <w:uiPriority w:val="99"/>
    <w:semiHidden/>
    <w:rsid w:val="000005E5"/>
    <w:rPr>
      <w:rFonts w:ascii="Consolas" w:hAnsi="Consolas"/>
      <w:sz w:val="22"/>
      <w:szCs w:val="20"/>
    </w:rPr>
  </w:style>
  <w:style w:type="character" w:styleId="HTMLTypewriter">
    <w:name w:val="HTML Typewriter"/>
    <w:basedOn w:val="DefaultParagraphFont"/>
    <w:uiPriority w:val="99"/>
    <w:semiHidden/>
    <w:unhideWhenUsed/>
    <w:rsid w:val="000005E5"/>
    <w:rPr>
      <w:rFonts w:ascii="Consolas" w:hAnsi="Consolas"/>
      <w:sz w:val="22"/>
      <w:szCs w:val="20"/>
    </w:rPr>
  </w:style>
  <w:style w:type="paragraph" w:styleId="MacroText">
    <w:name w:val="macro"/>
    <w:link w:val="MacroTextChar"/>
    <w:uiPriority w:val="99"/>
    <w:semiHidden/>
    <w:unhideWhenUsed/>
    <w:rsid w:val="000005E5"/>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szCs w:val="20"/>
    </w:rPr>
  </w:style>
  <w:style w:type="character" w:styleId="MacroTextChar" w:customStyle="1">
    <w:name w:val="Macro Text Char"/>
    <w:basedOn w:val="DefaultParagraphFont"/>
    <w:link w:val="MacroText"/>
    <w:uiPriority w:val="99"/>
    <w:semiHidden/>
    <w:rsid w:val="000005E5"/>
    <w:rPr>
      <w:rFonts w:ascii="Consolas" w:hAnsi="Consolas"/>
      <w:sz w:val="22"/>
      <w:szCs w:val="20"/>
    </w:rPr>
  </w:style>
  <w:style w:type="paragraph" w:styleId="PlainText">
    <w:name w:val="Plain Text"/>
    <w:basedOn w:val="Normal"/>
    <w:link w:val="PlainTextChar"/>
    <w:uiPriority w:val="99"/>
    <w:semiHidden/>
    <w:unhideWhenUsed/>
    <w:rsid w:val="000005E5"/>
    <w:pPr>
      <w:spacing w:line="240" w:lineRule="auto"/>
    </w:pPr>
    <w:rPr>
      <w:rFonts w:ascii="Consolas" w:hAnsi="Consolas"/>
      <w:sz w:val="22"/>
      <w:szCs w:val="21"/>
    </w:rPr>
  </w:style>
  <w:style w:type="character" w:styleId="PlainTextChar" w:customStyle="1">
    <w:name w:val="Plain Text Char"/>
    <w:basedOn w:val="DefaultParagraphFont"/>
    <w:link w:val="PlainText"/>
    <w:uiPriority w:val="99"/>
    <w:semiHidden/>
    <w:rsid w:val="000005E5"/>
    <w:rPr>
      <w:rFonts w:ascii="Consolas" w:hAnsi="Consolas"/>
      <w:sz w:val="22"/>
      <w:szCs w:val="21"/>
    </w:rPr>
  </w:style>
  <w:style w:type="paragraph" w:styleId="BlockText">
    <w:name w:val="Block Text"/>
    <w:basedOn w:val="Normal"/>
    <w:uiPriority w:val="99"/>
    <w:semiHidden/>
    <w:unhideWhenUsed/>
    <w:rsid w:val="000005E5"/>
    <w:pPr>
      <w:pBdr>
        <w:top w:val="single" w:color="5B9BD5" w:themeColor="accent1" w:sz="2" w:space="10" w:shadow="1" w:frame="1"/>
        <w:left w:val="single" w:color="5B9BD5" w:themeColor="accent1" w:sz="2" w:space="10" w:shadow="1" w:frame="1"/>
        <w:bottom w:val="single" w:color="5B9BD5" w:themeColor="accent1" w:sz="2" w:space="10" w:shadow="1" w:frame="1"/>
        <w:right w:val="single" w:color="5B9BD5" w:themeColor="accent1" w:sz="2" w:space="10" w:shadow="1" w:frame="1"/>
      </w:pBdr>
      <w:ind w:left="1152" w:right="1152"/>
    </w:pPr>
    <w:rPr>
      <w:rFonts w:cstheme="minorBidi"/>
      <w:i/>
      <w:iCs/>
      <w:color w:val="1F4E79" w:themeColor="accent1" w:themeShade="80"/>
    </w:rPr>
  </w:style>
  <w:style w:type="character" w:styleId="Hyperlink">
    <w:name w:val="Hyperlink"/>
    <w:basedOn w:val="DefaultParagraphFont"/>
    <w:uiPriority w:val="99"/>
    <w:semiHidden/>
    <w:unhideWhenUsed/>
    <w:rsid w:val="000005E5"/>
    <w:rPr>
      <w:color w:val="806000" w:themeColor="accent4" w:themeShade="80"/>
      <w:u w:val="single"/>
    </w:rPr>
  </w:style>
  <w:style w:type="character" w:styleId="PlaceholderText">
    <w:name w:val="Placeholder Text"/>
    <w:basedOn w:val="DefaultParagraphFont"/>
    <w:uiPriority w:val="99"/>
    <w:semiHidden/>
    <w:rsid w:val="000005E5"/>
    <w:rPr>
      <w:color w:val="52565B" w:themeColor="text2" w:themeShade="BF"/>
    </w:rPr>
  </w:style>
  <w:style w:type="paragraph" w:styleId="ListParagraph">
    <w:name w:val="List Paragraph"/>
    <w:basedOn w:val="Normal"/>
    <w:uiPriority w:val="34"/>
    <w:unhideWhenUsed/>
    <w:qFormat/>
    <w:rsid w:val="004E0DE0"/>
    <w:pPr>
      <w:ind w:left="720"/>
      <w:contextualSpacing/>
    </w:pPr>
  </w:style>
  <w:style w:type="paragraph" w:styleId="NormalWeb">
    <w:name w:val="Normal (Web)"/>
    <w:basedOn w:val="Normal"/>
    <w:uiPriority w:val="99"/>
    <w:semiHidden/>
    <w:unhideWhenUsed/>
    <w:rsid w:val="00FF21A0"/>
    <w:pPr>
      <w:spacing w:before="100" w:beforeAutospacing="1" w:after="100" w:afterAutospacing="1" w:line="240" w:lineRule="auto"/>
    </w:pPr>
    <w:rPr>
      <w:rFonts w:ascii="Times New Roman" w:hAnsi="Times New Roman"/>
    </w:rPr>
  </w:style>
  <w:style w:type="paragraph" w:styleId="Header">
    <w:name w:val="header"/>
    <w:basedOn w:val="Normal"/>
    <w:link w:val="HeaderChar"/>
    <w:uiPriority w:val="99"/>
    <w:unhideWhenUsed/>
    <w:rsid w:val="00946D1E"/>
    <w:pPr>
      <w:tabs>
        <w:tab w:val="center" w:pos="4680"/>
        <w:tab w:val="right" w:pos="9360"/>
      </w:tabs>
      <w:spacing w:line="240" w:lineRule="auto"/>
    </w:pPr>
  </w:style>
  <w:style w:type="character" w:styleId="HeaderChar" w:customStyle="1">
    <w:name w:val="Header Char"/>
    <w:basedOn w:val="DefaultParagraphFont"/>
    <w:link w:val="Header"/>
    <w:uiPriority w:val="99"/>
    <w:rsid w:val="00946D1E"/>
  </w:style>
  <w:style w:type="paragraph" w:styleId="Footer">
    <w:name w:val="footer"/>
    <w:basedOn w:val="Normal"/>
    <w:link w:val="FooterChar"/>
    <w:uiPriority w:val="99"/>
    <w:unhideWhenUsed/>
    <w:rsid w:val="00946D1E"/>
    <w:pPr>
      <w:tabs>
        <w:tab w:val="center" w:pos="4680"/>
        <w:tab w:val="right" w:pos="9360"/>
      </w:tabs>
      <w:spacing w:line="240" w:lineRule="auto"/>
    </w:pPr>
  </w:style>
  <w:style w:type="character" w:styleId="FooterChar" w:customStyle="1">
    <w:name w:val="Footer Char"/>
    <w:basedOn w:val="DefaultParagraphFont"/>
    <w:link w:val="Footer"/>
    <w:uiPriority w:val="99"/>
    <w:rsid w:val="00946D1E"/>
  </w:style>
  <w:style w:type="paragraph" w:styleId="TOC1">
    <w:name w:val="toc 1"/>
    <w:basedOn w:val="Normal"/>
    <w:next w:val="Normal"/>
    <w:autoRedefine/>
    <w:uiPriority w:val="39"/>
    <w:semiHidden/>
    <w:unhideWhenUsed/>
    <w:rsid w:val="00A52917"/>
    <w:pPr>
      <w:spacing w:after="100"/>
    </w:pPr>
  </w:style>
  <w:style w:type="table" w:styleId="TableGrid">
    <w:name w:val="Table Grid"/>
    <w:basedOn w:val="TableNormal"/>
    <w:uiPriority w:val="59"/>
    <w:rsid w:val="008E7F6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903676">
      <w:bodyDiv w:val="1"/>
      <w:marLeft w:val="0"/>
      <w:marRight w:val="0"/>
      <w:marTop w:val="0"/>
      <w:marBottom w:val="0"/>
      <w:divBdr>
        <w:top w:val="none" w:sz="0" w:space="0" w:color="auto"/>
        <w:left w:val="none" w:sz="0" w:space="0" w:color="auto"/>
        <w:bottom w:val="none" w:sz="0" w:space="0" w:color="auto"/>
        <w:right w:val="none" w:sz="0" w:space="0" w:color="auto"/>
      </w:divBdr>
      <w:divsChild>
        <w:div w:id="2047680499">
          <w:marLeft w:val="0"/>
          <w:marRight w:val="0"/>
          <w:marTop w:val="0"/>
          <w:marBottom w:val="0"/>
          <w:divBdr>
            <w:top w:val="single" w:sz="2" w:space="0" w:color="auto"/>
            <w:left w:val="single" w:sz="2" w:space="0" w:color="auto"/>
            <w:bottom w:val="single" w:sz="6" w:space="0" w:color="auto"/>
            <w:right w:val="single" w:sz="2" w:space="0" w:color="auto"/>
          </w:divBdr>
        </w:div>
        <w:div w:id="1650016872">
          <w:marLeft w:val="0"/>
          <w:marRight w:val="0"/>
          <w:marTop w:val="0"/>
          <w:marBottom w:val="0"/>
          <w:divBdr>
            <w:top w:val="single" w:sz="2" w:space="0" w:color="D9D9E3"/>
            <w:left w:val="single" w:sz="2" w:space="0" w:color="D9D9E3"/>
            <w:bottom w:val="single" w:sz="2" w:space="0" w:color="D9D9E3"/>
            <w:right w:val="single" w:sz="2" w:space="0" w:color="D9D9E3"/>
          </w:divBdr>
          <w:divsChild>
            <w:div w:id="1800950362">
              <w:marLeft w:val="0"/>
              <w:marRight w:val="0"/>
              <w:marTop w:val="0"/>
              <w:marBottom w:val="0"/>
              <w:divBdr>
                <w:top w:val="single" w:sz="2" w:space="0" w:color="D9D9E3"/>
                <w:left w:val="single" w:sz="2" w:space="0" w:color="D9D9E3"/>
                <w:bottom w:val="single" w:sz="2" w:space="0" w:color="D9D9E3"/>
                <w:right w:val="single" w:sz="2" w:space="0" w:color="D9D9E3"/>
              </w:divBdr>
              <w:divsChild>
                <w:div w:id="1745643593">
                  <w:marLeft w:val="0"/>
                  <w:marRight w:val="0"/>
                  <w:marTop w:val="0"/>
                  <w:marBottom w:val="0"/>
                  <w:divBdr>
                    <w:top w:val="single" w:sz="2" w:space="0" w:color="D9D9E3"/>
                    <w:left w:val="single" w:sz="2" w:space="0" w:color="D9D9E3"/>
                    <w:bottom w:val="single" w:sz="2" w:space="0" w:color="D9D9E3"/>
                    <w:right w:val="single" w:sz="2" w:space="0" w:color="D9D9E3"/>
                  </w:divBdr>
                  <w:divsChild>
                    <w:div w:id="447510559">
                      <w:marLeft w:val="0"/>
                      <w:marRight w:val="0"/>
                      <w:marTop w:val="0"/>
                      <w:marBottom w:val="0"/>
                      <w:divBdr>
                        <w:top w:val="single" w:sz="2" w:space="0" w:color="D9D9E3"/>
                        <w:left w:val="single" w:sz="2" w:space="0" w:color="D9D9E3"/>
                        <w:bottom w:val="single" w:sz="2" w:space="0" w:color="D9D9E3"/>
                        <w:right w:val="single" w:sz="2" w:space="0" w:color="D9D9E3"/>
                      </w:divBdr>
                      <w:divsChild>
                        <w:div w:id="602298954">
                          <w:marLeft w:val="0"/>
                          <w:marRight w:val="0"/>
                          <w:marTop w:val="0"/>
                          <w:marBottom w:val="0"/>
                          <w:divBdr>
                            <w:top w:val="single" w:sz="2" w:space="0" w:color="auto"/>
                            <w:left w:val="single" w:sz="2" w:space="0" w:color="auto"/>
                            <w:bottom w:val="single" w:sz="6" w:space="0" w:color="auto"/>
                            <w:right w:val="single" w:sz="2" w:space="0" w:color="auto"/>
                          </w:divBdr>
                          <w:divsChild>
                            <w:div w:id="700472764">
                              <w:marLeft w:val="0"/>
                              <w:marRight w:val="0"/>
                              <w:marTop w:val="100"/>
                              <w:marBottom w:val="100"/>
                              <w:divBdr>
                                <w:top w:val="single" w:sz="2" w:space="0" w:color="D9D9E3"/>
                                <w:left w:val="single" w:sz="2" w:space="0" w:color="D9D9E3"/>
                                <w:bottom w:val="single" w:sz="2" w:space="0" w:color="D9D9E3"/>
                                <w:right w:val="single" w:sz="2" w:space="0" w:color="D9D9E3"/>
                              </w:divBdr>
                              <w:divsChild>
                                <w:div w:id="1546912819">
                                  <w:marLeft w:val="0"/>
                                  <w:marRight w:val="0"/>
                                  <w:marTop w:val="0"/>
                                  <w:marBottom w:val="0"/>
                                  <w:divBdr>
                                    <w:top w:val="single" w:sz="2" w:space="0" w:color="D9D9E3"/>
                                    <w:left w:val="single" w:sz="2" w:space="0" w:color="D9D9E3"/>
                                    <w:bottom w:val="single" w:sz="2" w:space="0" w:color="D9D9E3"/>
                                    <w:right w:val="single" w:sz="2" w:space="0" w:color="D9D9E3"/>
                                  </w:divBdr>
                                  <w:divsChild>
                                    <w:div w:id="1145701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784353209">
                          <w:marLeft w:val="0"/>
                          <w:marRight w:val="0"/>
                          <w:marTop w:val="0"/>
                          <w:marBottom w:val="0"/>
                          <w:divBdr>
                            <w:top w:val="single" w:sz="2" w:space="0" w:color="auto"/>
                            <w:left w:val="single" w:sz="2" w:space="0" w:color="auto"/>
                            <w:bottom w:val="single" w:sz="6" w:space="0" w:color="auto"/>
                            <w:right w:val="single" w:sz="2" w:space="0" w:color="auto"/>
                          </w:divBdr>
                          <w:divsChild>
                            <w:div w:id="1403483482">
                              <w:marLeft w:val="0"/>
                              <w:marRight w:val="0"/>
                              <w:marTop w:val="100"/>
                              <w:marBottom w:val="100"/>
                              <w:divBdr>
                                <w:top w:val="single" w:sz="2" w:space="0" w:color="D9D9E3"/>
                                <w:left w:val="single" w:sz="2" w:space="0" w:color="D9D9E3"/>
                                <w:bottom w:val="single" w:sz="2" w:space="0" w:color="D9D9E3"/>
                                <w:right w:val="single" w:sz="2" w:space="0" w:color="D9D9E3"/>
                              </w:divBdr>
                              <w:divsChild>
                                <w:div w:id="89547134">
                                  <w:marLeft w:val="0"/>
                                  <w:marRight w:val="0"/>
                                  <w:marTop w:val="0"/>
                                  <w:marBottom w:val="0"/>
                                  <w:divBdr>
                                    <w:top w:val="single" w:sz="2" w:space="0" w:color="D9D9E3"/>
                                    <w:left w:val="single" w:sz="2" w:space="0" w:color="D9D9E3"/>
                                    <w:bottom w:val="single" w:sz="2" w:space="0" w:color="D9D9E3"/>
                                    <w:right w:val="single" w:sz="2" w:space="0" w:color="D9D9E3"/>
                                  </w:divBdr>
                                  <w:divsChild>
                                    <w:div w:id="2051681006">
                                      <w:marLeft w:val="0"/>
                                      <w:marRight w:val="0"/>
                                      <w:marTop w:val="0"/>
                                      <w:marBottom w:val="0"/>
                                      <w:divBdr>
                                        <w:top w:val="single" w:sz="2" w:space="0" w:color="D9D9E3"/>
                                        <w:left w:val="single" w:sz="2" w:space="0" w:color="D9D9E3"/>
                                        <w:bottom w:val="single" w:sz="2" w:space="0" w:color="D9D9E3"/>
                                        <w:right w:val="single" w:sz="2" w:space="0" w:color="D9D9E3"/>
                                      </w:divBdr>
                                      <w:divsChild>
                                        <w:div w:id="1037241762">
                                          <w:marLeft w:val="0"/>
                                          <w:marRight w:val="0"/>
                                          <w:marTop w:val="0"/>
                                          <w:marBottom w:val="0"/>
                                          <w:divBdr>
                                            <w:top w:val="single" w:sz="2" w:space="0" w:color="D9D9E3"/>
                                            <w:left w:val="single" w:sz="2" w:space="0" w:color="D9D9E3"/>
                                            <w:bottom w:val="single" w:sz="2" w:space="0" w:color="D9D9E3"/>
                                            <w:right w:val="single" w:sz="2" w:space="0" w:color="D9D9E3"/>
                                          </w:divBdr>
                                          <w:divsChild>
                                            <w:div w:id="2050955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fontTable" Target="fontTable.xml" Id="rId14" /><Relationship Type="http://schemas.openxmlformats.org/officeDocument/2006/relationships/glossaryDocument" Target="glossary/document.xml" Id="R1e791e9ad90844d7"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psang%20amos\Contacts\Desktop\accounting%20third%20year\second%20sem\RESEARCH\%7b20BCC028-2736-F744-8485-DECEA4AB976F%7dtf02786994.dotx"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4c10bbe-be5c-4272-b49f-8751a2e222ee}"/>
      </w:docPartPr>
      <w:docPartBody>
        <w:p w14:paraId="19945076">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84F7C-30D8-42F2-9A62-6967699FBE8B}">
  <ds:schemaRefs>
    <ds:schemaRef ds:uri="http://schemas.openxmlformats.org/officeDocument/2006/bibliography"/>
    <ds:schemaRef ds:uri="http://www.w3.org/2000/xmln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%7b20BCC028-2736-F744-8485-DECEA4AB976F%7dtf02786994.dotx</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ruto11411@student.mmarau.ac.ke</dc:creator>
  <keywords/>
  <dc:description/>
  <lastModifiedBy>Elias Kipchirchir Kemboy</lastModifiedBy>
  <revision>4</revision>
  <dcterms:created xsi:type="dcterms:W3CDTF">2023-06-23T05:39:00.0000000Z</dcterms:created>
  <dcterms:modified xsi:type="dcterms:W3CDTF">2023-06-23T06:02:22.5302843Z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1301b4-e659-4b7f-abc8-cffb19b3f864_Enabled">
    <vt:lpwstr>true</vt:lpwstr>
  </property>
  <property fmtid="{D5CDD505-2E9C-101B-9397-08002B2CF9AE}" pid="3" name="MSIP_Label_e41301b4-e659-4b7f-abc8-cffb19b3f864_SetDate">
    <vt:lpwstr>2023-06-23T05:39:25Z</vt:lpwstr>
  </property>
  <property fmtid="{D5CDD505-2E9C-101B-9397-08002B2CF9AE}" pid="4" name="MSIP_Label_e41301b4-e659-4b7f-abc8-cffb19b3f864_Method">
    <vt:lpwstr>Standard</vt:lpwstr>
  </property>
  <property fmtid="{D5CDD505-2E9C-101B-9397-08002B2CF9AE}" pid="5" name="MSIP_Label_e41301b4-e659-4b7f-abc8-cffb19b3f864_Name">
    <vt:lpwstr>General</vt:lpwstr>
  </property>
  <property fmtid="{D5CDD505-2E9C-101B-9397-08002B2CF9AE}" pid="6" name="MSIP_Label_e41301b4-e659-4b7f-abc8-cffb19b3f864_SiteId">
    <vt:lpwstr>8501e5d2-c8a4-4b60-8cbe-91eaaa7d38d6</vt:lpwstr>
  </property>
  <property fmtid="{D5CDD505-2E9C-101B-9397-08002B2CF9AE}" pid="7" name="MSIP_Label_e41301b4-e659-4b7f-abc8-cffb19b3f864_ActionId">
    <vt:lpwstr>6048ce2f-26cc-4578-b998-167d9b51c88c</vt:lpwstr>
  </property>
  <property fmtid="{D5CDD505-2E9C-101B-9397-08002B2CF9AE}" pid="8" name="MSIP_Label_e41301b4-e659-4b7f-abc8-cffb19b3f864_ContentBits">
    <vt:lpwstr>0</vt:lpwstr>
  </property>
</Properties>
</file>